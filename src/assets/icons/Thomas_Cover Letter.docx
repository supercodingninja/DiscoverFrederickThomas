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178AEF85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2663E136" w14:textId="2ABD45D4" w:rsidR="001B2ABD" w:rsidRDefault="00166039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CA7C3" wp14:editId="5E2CC432">
                  <wp:extent cx="1857375" cy="1857375"/>
                  <wp:effectExtent l="0" t="0" r="9525" b="0"/>
                  <wp:docPr id="5" name="Picture 5" descr="A person and person posing for a picture with a child&#10;&#10;Description automatically generated with low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erson and person posing for a picture with a child&#10;&#10;Description automatically generated with low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C3A9E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sdt>
            <w:sdtPr>
              <w:id w:val="-884641814"/>
              <w:placeholder>
                <w:docPart w:val="D63CA6ACCDB943218D46677271BD6B1B"/>
              </w:placeholder>
              <w:temporary/>
              <w:showingPlcHdr/>
              <w15:appearance w15:val="hidden"/>
            </w:sdtPr>
            <w:sdtEndPr/>
            <w:sdtContent>
              <w:p w14:paraId="4D593810" w14:textId="77777777" w:rsidR="001B2ABD" w:rsidRDefault="001B2ABD" w:rsidP="001B2ABD">
                <w:pPr>
                  <w:pStyle w:val="Title"/>
                </w:pPr>
                <w:r>
                  <w:t>Name</w:t>
                </w:r>
                <w:r>
                  <w:br/>
                  <w:t>Here</w:t>
                </w:r>
              </w:p>
            </w:sdtContent>
          </w:sdt>
          <w:sdt>
            <w:sdtPr>
              <w:rPr>
                <w:spacing w:val="23"/>
                <w:w w:val="83"/>
              </w:rPr>
              <w:id w:val="2107002140"/>
              <w:placeholder>
                <w:docPart w:val="1F076D0A4DA94060BEEB4D7BB8C17B44"/>
              </w:placeholder>
              <w:temporary/>
              <w:showingPlcHdr/>
              <w15:appearance w15:val="hidden"/>
            </w:sdtPr>
            <w:sdtEndPr>
              <w:rPr>
                <w:spacing w:val="0"/>
                <w:w w:val="86"/>
              </w:rPr>
            </w:sdtEndPr>
            <w:sdtContent>
              <w:p w14:paraId="72C8AC67" w14:textId="77777777" w:rsidR="001B2ABD" w:rsidRDefault="001B2ABD" w:rsidP="001B2ABD">
                <w:pPr>
                  <w:pStyle w:val="Subtitle"/>
                </w:pPr>
                <w:r w:rsidRPr="009260CD">
                  <w:rPr>
                    <w:spacing w:val="23"/>
                    <w:w w:val="83"/>
                  </w:rPr>
                  <w:t>JOB TITLE HER</w:t>
                </w:r>
                <w:r w:rsidRPr="009260CD">
                  <w:rPr>
                    <w:spacing w:val="26"/>
                    <w:w w:val="83"/>
                  </w:rPr>
                  <w:t>E</w:t>
                </w:r>
              </w:p>
            </w:sdtContent>
          </w:sdt>
        </w:tc>
      </w:tr>
      <w:tr w:rsidR="001B2ABD" w14:paraId="0D186E05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2EF506FEF75A466BA4FE2ABAC9A5D7C1"/>
              </w:placeholder>
              <w:temporary/>
              <w:showingPlcHdr/>
              <w15:appearance w15:val="hidden"/>
            </w:sdtPr>
            <w:sdtEndPr/>
            <w:sdtContent>
              <w:p w14:paraId="48137DC9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77B7D67" w14:textId="6EC76B3E" w:rsidR="00166039" w:rsidRDefault="00166039" w:rsidP="00166039">
            <w:pPr>
              <w:rPr>
                <w:sz w:val="22"/>
              </w:rPr>
            </w:pPr>
            <w:r>
              <w:t>I have held many occupations, some multiple at a given time (including running my own business).  I know what it is like to have nothing, and I also know the joy of achieving a diverse network (people from all walks, beliefs, and genders).  I love winning people!</w:t>
            </w:r>
          </w:p>
          <w:p w14:paraId="44E3B3E6" w14:textId="43960EED" w:rsidR="00036450" w:rsidRDefault="00036450" w:rsidP="009260CD"/>
          <w:p w14:paraId="6E7949B5" w14:textId="77777777" w:rsidR="00036450" w:rsidRDefault="00036450" w:rsidP="00036450"/>
          <w:sdt>
            <w:sdtPr>
              <w:id w:val="-1954003311"/>
              <w:placeholder>
                <w:docPart w:val="8CDED4C32361486695860E3CED6855DD"/>
              </w:placeholder>
              <w:temporary/>
              <w:showingPlcHdr/>
              <w15:appearance w15:val="hidden"/>
            </w:sdtPr>
            <w:sdtEndPr/>
            <w:sdtContent>
              <w:p w14:paraId="3E0D85B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6EC7F7AD22374328BA518194B7DE8188"/>
              </w:placeholder>
              <w:temporary/>
              <w:showingPlcHdr/>
              <w15:appearance w15:val="hidden"/>
            </w:sdtPr>
            <w:sdtEndPr/>
            <w:sdtContent>
              <w:p w14:paraId="27CF72C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C723592" w14:textId="38518050" w:rsidR="004D3011" w:rsidRDefault="00166039" w:rsidP="004D3011">
            <w:r>
              <w:t>(919) 525-0548</w:t>
            </w:r>
          </w:p>
          <w:p w14:paraId="247E0B9D" w14:textId="77777777" w:rsidR="004D3011" w:rsidRPr="004D3011" w:rsidRDefault="004D3011" w:rsidP="004D3011"/>
          <w:sdt>
            <w:sdtPr>
              <w:id w:val="67859272"/>
              <w:placeholder>
                <w:docPart w:val="EF201E67C6554B29869E45DEA8CB923E"/>
              </w:placeholder>
              <w:temporary/>
              <w:showingPlcHdr/>
              <w15:appearance w15:val="hidden"/>
            </w:sdtPr>
            <w:sdtEndPr/>
            <w:sdtContent>
              <w:p w14:paraId="12905D41" w14:textId="77777777" w:rsidR="004D3011" w:rsidRDefault="004D3011" w:rsidP="004D3011">
                <w:r w:rsidRPr="004D3011">
                  <w:t>WEBSITE:</w:t>
                </w:r>
              </w:p>
            </w:sdtContent>
          </w:sdt>
          <w:sdt>
            <w:sdtPr>
              <w:id w:val="-720132143"/>
              <w:placeholder>
                <w:docPart w:val="6027E5A0029A4F28A98E4FC75BA9C08D"/>
              </w:placeholder>
              <w:temporary/>
              <w:showingPlcHdr/>
              <w15:appearance w15:val="hidden"/>
            </w:sdtPr>
            <w:sdtEndPr/>
            <w:sdtContent>
              <w:p w14:paraId="47564A93" w14:textId="77777777" w:rsidR="004D3011" w:rsidRDefault="00E4381A" w:rsidP="004D3011">
                <w:r>
                  <w:t>Website goes here</w:t>
                </w:r>
              </w:p>
            </w:sdtContent>
          </w:sdt>
          <w:p w14:paraId="5477B993" w14:textId="77777777" w:rsidR="004D3011" w:rsidRDefault="004D3011" w:rsidP="004D3011"/>
          <w:sdt>
            <w:sdtPr>
              <w:id w:val="-240260293"/>
              <w:placeholder>
                <w:docPart w:val="445A652200544A0493E18C841F3B68E4"/>
              </w:placeholder>
              <w:temporary/>
              <w:showingPlcHdr/>
              <w15:appearance w15:val="hidden"/>
            </w:sdtPr>
            <w:sdtEndPr/>
            <w:sdtContent>
              <w:p w14:paraId="101723E2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2C842A8" w14:textId="4938F804" w:rsidR="00036450" w:rsidRPr="00E4381A" w:rsidRDefault="00166039" w:rsidP="004D3011">
            <w:pPr>
              <w:rPr>
                <w:rStyle w:val="Hyperlink"/>
              </w:rPr>
            </w:pPr>
            <w:hyperlink r:id="rId10" w:history="1">
              <w:r>
                <w:rPr>
                  <w:rStyle w:val="Hyperlink"/>
                  <w:szCs w:val="16"/>
                </w:rPr>
                <w:t>SuperCodingNinja@outlook.com</w:t>
              </w:r>
            </w:hyperlink>
          </w:p>
          <w:sdt>
            <w:sdtPr>
              <w:id w:val="-1444214663"/>
              <w:placeholder>
                <w:docPart w:val="517153FA95B7408AA0153E2C75428DCE"/>
              </w:placeholder>
              <w:temporary/>
              <w:showingPlcHdr/>
              <w15:appearance w15:val="hidden"/>
            </w:sdtPr>
            <w:sdtEndPr/>
            <w:sdtContent>
              <w:p w14:paraId="37B211A8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073D0E11D0BC48D5B5FAED4C409E1C4C"/>
              </w:placeholder>
              <w:temporary/>
              <w:showingPlcHdr/>
              <w15:appearance w15:val="hidden"/>
            </w:sdtPr>
            <w:sdtEndPr/>
            <w:sdtContent>
              <w:p w14:paraId="455C1FB7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2E8A588DEE2546CD83B621F9AF68356F"/>
              </w:placeholder>
              <w:temporary/>
              <w:showingPlcHdr/>
              <w15:appearance w15:val="hidden"/>
            </w:sdtPr>
            <w:sdtEndPr/>
            <w:sdtContent>
              <w:p w14:paraId="7A398678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1C8C0CE11DC74018A272F08692427340"/>
              </w:placeholder>
              <w:temporary/>
              <w:showingPlcHdr/>
              <w15:appearance w15:val="hidden"/>
            </w:sdtPr>
            <w:sdtEndPr/>
            <w:sdtContent>
              <w:p w14:paraId="0BE8A561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EB577EDA63F04364B30D19D87C9EEEB4"/>
              </w:placeholder>
              <w:temporary/>
              <w:showingPlcHdr/>
              <w15:appearance w15:val="hidden"/>
            </w:sdtPr>
            <w:sdtEndPr/>
            <w:sdtContent>
              <w:p w14:paraId="771D3069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35D7127F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A4BE6DA4A7FF4030ADA6D6ED6839C0C9"/>
              </w:placeholder>
              <w:temporary/>
              <w:showingPlcHdr/>
              <w15:appearance w15:val="hidden"/>
            </w:sdtPr>
            <w:sdtEndPr/>
            <w:sdtContent>
              <w:p w14:paraId="16ED70C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E0C1F37" w14:textId="77777777" w:rsidR="00036450" w:rsidRPr="00036450" w:rsidRDefault="00166039" w:rsidP="00B359E4">
            <w:pPr>
              <w:pStyle w:val="Heading4"/>
            </w:pPr>
            <w:sdt>
              <w:sdtPr>
                <w:id w:val="245614494"/>
                <w:placeholder>
                  <w:docPart w:val="500FD17082F84E08B586E87F66DF83A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[School Name]</w:t>
                </w:r>
              </w:sdtContent>
            </w:sdt>
          </w:p>
          <w:p w14:paraId="22165F2B" w14:textId="77777777" w:rsidR="00036450" w:rsidRPr="00B359E4" w:rsidRDefault="00166039" w:rsidP="00B359E4">
            <w:pPr>
              <w:pStyle w:val="Date"/>
            </w:pPr>
            <w:sdt>
              <w:sdtPr>
                <w:id w:val="201059472"/>
                <w:placeholder>
                  <w:docPart w:val="1393225ADD9C40E19D288A6C7E02FDF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-1419934752"/>
                <w:placeholder>
                  <w:docPart w:val="86AD170E5AAB4B80AF7B06B700DC27A8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[To]</w:t>
                </w:r>
              </w:sdtContent>
            </w:sdt>
          </w:p>
          <w:p w14:paraId="4F4DB476" w14:textId="77777777" w:rsidR="004D3011" w:rsidRDefault="00036450" w:rsidP="00036450">
            <w:r w:rsidRPr="00036450">
              <w:t>[It’s okay to brag about your GPA, awards, and honors. Feel free to summarize your coursework too.]</w:t>
            </w:r>
          </w:p>
          <w:p w14:paraId="7310E36A" w14:textId="77777777" w:rsidR="00036450" w:rsidRDefault="00036450" w:rsidP="00036450"/>
          <w:p w14:paraId="69F13D76" w14:textId="77777777" w:rsidR="00036450" w:rsidRPr="00B359E4" w:rsidRDefault="00166039" w:rsidP="00B359E4">
            <w:pPr>
              <w:pStyle w:val="Heading4"/>
            </w:pPr>
            <w:sdt>
              <w:sdtPr>
                <w:id w:val="1241451579"/>
                <w:placeholder>
                  <w:docPart w:val="603B0E84D89E4229A7C75B081C1CE754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[School Name]</w:t>
                </w:r>
              </w:sdtContent>
            </w:sdt>
          </w:p>
          <w:p w14:paraId="66CFBDB1" w14:textId="77777777" w:rsidR="00036450" w:rsidRPr="00B359E4" w:rsidRDefault="00166039" w:rsidP="00B359E4">
            <w:pPr>
              <w:pStyle w:val="Date"/>
            </w:pPr>
            <w:sdt>
              <w:sdtPr>
                <w:id w:val="-2093458329"/>
                <w:placeholder>
                  <w:docPart w:val="2A26690E12224F9B8D5E269081525C8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[Dates From]</w:t>
                </w:r>
              </w:sdtContent>
            </w:sdt>
            <w:r w:rsidR="00036450" w:rsidRPr="00B359E4">
              <w:t xml:space="preserve"> - </w:t>
            </w:r>
            <w:sdt>
              <w:sdtPr>
                <w:id w:val="856245324"/>
                <w:placeholder>
                  <w:docPart w:val="4D04CCCDA6CD4D2F929B269E4405ABF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9E4">
                  <w:t>[To]</w:t>
                </w:r>
              </w:sdtContent>
            </w:sdt>
          </w:p>
          <w:sdt>
            <w:sdtPr>
              <w:id w:val="1702519894"/>
              <w:placeholder>
                <w:docPart w:val="14163D2307914ABE8A5C9DF2CC98DAD7"/>
              </w:placeholder>
              <w:temporary/>
              <w:showingPlcHdr/>
              <w15:appearance w15:val="hidden"/>
            </w:sdtPr>
            <w:sdtEndPr/>
            <w:sdtContent>
              <w:p w14:paraId="4AAD29BC" w14:textId="77777777" w:rsidR="00036450" w:rsidRDefault="00036450" w:rsidP="00036450">
                <w:r w:rsidRPr="00036450">
                  <w:t>[It’s okay to brag about your GPA, awards, and honors. Feel free to summarize your coursework too.]</w:t>
                </w:r>
              </w:p>
            </w:sdtContent>
          </w:sdt>
          <w:sdt>
            <w:sdtPr>
              <w:id w:val="1001553383"/>
              <w:placeholder>
                <w:docPart w:val="75E180D2D7244F8BADE52C91D95D3942"/>
              </w:placeholder>
              <w:temporary/>
              <w:showingPlcHdr/>
              <w15:appearance w15:val="hidden"/>
            </w:sdtPr>
            <w:sdtEndPr/>
            <w:sdtContent>
              <w:p w14:paraId="7026E37E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1EF23C95" w14:textId="77777777" w:rsidR="00036450" w:rsidRDefault="00166039" w:rsidP="00B359E4">
            <w:pPr>
              <w:pStyle w:val="Heading4"/>
              <w:rPr>
                <w:bCs/>
              </w:rPr>
            </w:pPr>
            <w:sdt>
              <w:sdtPr>
                <w:id w:val="-1315797015"/>
                <w:placeholder>
                  <w:docPart w:val="F251DD6D36654791A2963B8667B017CB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[Company Name]</w:t>
                </w:r>
              </w:sdtContent>
            </w:sdt>
            <w:r w:rsidR="00036450">
              <w:t xml:space="preserve"> </w:t>
            </w:r>
            <w:r w:rsidR="00036450" w:rsidRPr="00036450">
              <w:t xml:space="preserve"> </w:t>
            </w:r>
            <w:sdt>
              <w:sdtPr>
                <w:id w:val="-1167319978"/>
                <w:placeholder>
                  <w:docPart w:val="51E55691DFC94473A39AA918487EF0BB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036450">
                  <w:t>[Job Title]</w:t>
                </w:r>
              </w:sdtContent>
            </w:sdt>
          </w:p>
          <w:p w14:paraId="4E0AD182" w14:textId="77777777" w:rsidR="00036450" w:rsidRPr="00036450" w:rsidRDefault="00166039" w:rsidP="00B359E4">
            <w:pPr>
              <w:pStyle w:val="Date"/>
            </w:pPr>
            <w:sdt>
              <w:sdtPr>
                <w:id w:val="157580464"/>
                <w:placeholder>
                  <w:docPart w:val="96A77F569AAF4D5CB3065999F647647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[Dates From]</w:t>
                </w:r>
              </w:sdtContent>
            </w:sdt>
            <w:r w:rsidR="00036450" w:rsidRPr="00036450">
              <w:t>–</w:t>
            </w:r>
            <w:sdt>
              <w:sdtPr>
                <w:id w:val="-1101104884"/>
                <w:placeholder>
                  <w:docPart w:val="A3F70B3B43AA40E28F515C01F6A47ED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[To]</w:t>
                </w:r>
              </w:sdtContent>
            </w:sdt>
          </w:p>
          <w:p w14:paraId="1014369B" w14:textId="77777777" w:rsidR="00036450" w:rsidRDefault="00166039" w:rsidP="00036450">
            <w:sdt>
              <w:sdtPr>
                <w:id w:val="2029511879"/>
                <w:placeholder>
                  <w:docPart w:val="712B346344244789A4120A5DCB35E08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036450">
                  <w:t>[Describe your responsibilities and achievements in terms of impact and results. Use examples but keep in short.]</w:t>
                </w:r>
              </w:sdtContent>
            </w:sdt>
            <w:r w:rsidR="00036450" w:rsidRPr="00036450">
              <w:t xml:space="preserve"> </w:t>
            </w:r>
          </w:p>
          <w:p w14:paraId="727F8BA2" w14:textId="77777777" w:rsidR="004D3011" w:rsidRDefault="004D3011" w:rsidP="00036450"/>
          <w:p w14:paraId="221CAFF4" w14:textId="77777777" w:rsidR="004D3011" w:rsidRPr="004D3011" w:rsidRDefault="00166039" w:rsidP="00B359E4">
            <w:pPr>
              <w:pStyle w:val="Heading4"/>
              <w:rPr>
                <w:bCs/>
              </w:rPr>
            </w:pPr>
            <w:sdt>
              <w:sdtPr>
                <w:id w:val="1349680342"/>
                <w:placeholder>
                  <w:docPart w:val="A0AA3AAC98CC41F292ED2F7B969D237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901015838"/>
                <w:placeholder>
                  <w:docPart w:val="CAC8D92B78F04FA28F684C5CE346758F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4196DEE9" w14:textId="77777777" w:rsidR="004D3011" w:rsidRPr="004D3011" w:rsidRDefault="00166039" w:rsidP="00B359E4">
            <w:pPr>
              <w:pStyle w:val="Date"/>
            </w:pPr>
            <w:sdt>
              <w:sdtPr>
                <w:id w:val="1427539568"/>
                <w:placeholder>
                  <w:docPart w:val="461189046985429CB87D6A10F049368F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-1046213544"/>
                <w:placeholder>
                  <w:docPart w:val="F32F7427DC4E4F8B9949B41F79153579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53F25E1F" w14:textId="77777777" w:rsidR="004D3011" w:rsidRPr="004D3011" w:rsidRDefault="00166039" w:rsidP="004D3011">
            <w:sdt>
              <w:sdtPr>
                <w:id w:val="-448162616"/>
                <w:placeholder>
                  <w:docPart w:val="17242561F7694BC089FD4ACA9856FD5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14119E0F" w14:textId="77777777" w:rsidR="004D3011" w:rsidRDefault="004D3011" w:rsidP="00036450"/>
          <w:p w14:paraId="02E97447" w14:textId="77777777" w:rsidR="004D3011" w:rsidRPr="004D3011" w:rsidRDefault="00166039" w:rsidP="00B359E4">
            <w:pPr>
              <w:pStyle w:val="Heading4"/>
              <w:rPr>
                <w:bCs/>
              </w:rPr>
            </w:pPr>
            <w:sdt>
              <w:sdtPr>
                <w:id w:val="1676228846"/>
                <w:placeholder>
                  <w:docPart w:val="7E9F203D8DE049C38A1E9435052D434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[Company Name]</w:t>
                </w:r>
              </w:sdtContent>
            </w:sdt>
            <w:r w:rsidR="004D3011" w:rsidRPr="004D3011">
              <w:t xml:space="preserve">  </w:t>
            </w:r>
            <w:sdt>
              <w:sdtPr>
                <w:id w:val="1107463904"/>
                <w:placeholder>
                  <w:docPart w:val="2A19605EC8A049518B1450D897CB3AE6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4D3011">
                  <w:t>[Job Title]</w:t>
                </w:r>
              </w:sdtContent>
            </w:sdt>
          </w:p>
          <w:p w14:paraId="511E7E91" w14:textId="77777777" w:rsidR="004D3011" w:rsidRPr="004D3011" w:rsidRDefault="00166039" w:rsidP="00B359E4">
            <w:pPr>
              <w:pStyle w:val="Date"/>
            </w:pPr>
            <w:sdt>
              <w:sdtPr>
                <w:id w:val="-1949918139"/>
                <w:placeholder>
                  <w:docPart w:val="DC0D65B97B8F44F7B07D854BC2ED250D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[Dates From]</w:t>
                </w:r>
              </w:sdtContent>
            </w:sdt>
            <w:r w:rsidR="004D3011" w:rsidRPr="004D3011">
              <w:t>–</w:t>
            </w:r>
            <w:sdt>
              <w:sdtPr>
                <w:id w:val="1482970291"/>
                <w:placeholder>
                  <w:docPart w:val="119FB48E80034B94B19735800BB42C34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4D3011">
                  <w:t>[To]</w:t>
                </w:r>
              </w:sdtContent>
            </w:sdt>
          </w:p>
          <w:p w14:paraId="19EA520E" w14:textId="77777777" w:rsidR="004D3011" w:rsidRPr="004D3011" w:rsidRDefault="00166039" w:rsidP="004D3011">
            <w:sdt>
              <w:sdtPr>
                <w:id w:val="-1480993500"/>
                <w:placeholder>
                  <w:docPart w:val="10D0EA2393134F9CA2A0D86D9F13BFE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4D3011">
                  <w:t>[Describe your responsibilities and achievements in terms of impact and results. Use examples but keep in short.]</w:t>
                </w:r>
              </w:sdtContent>
            </w:sdt>
            <w:r w:rsidR="00036450" w:rsidRPr="004D3011">
              <w:t xml:space="preserve"> </w:t>
            </w:r>
          </w:p>
          <w:p w14:paraId="4D5A913E" w14:textId="77777777" w:rsidR="004D3011" w:rsidRDefault="004D3011" w:rsidP="00036450"/>
          <w:sdt>
            <w:sdtPr>
              <w:id w:val="1669594239"/>
              <w:placeholder>
                <w:docPart w:val="F029EBE37AFB45D18A39F32A62DC23D5"/>
              </w:placeholder>
              <w:temporary/>
              <w:showingPlcHdr/>
              <w15:appearance w15:val="hidden"/>
            </w:sdtPr>
            <w:sdtEndPr/>
            <w:sdtContent>
              <w:p w14:paraId="2682CD2B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0305B5B4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5E28DCAA" wp14:editId="60A649A3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7D416F10" w14:textId="77777777" w:rsidR="0043117B" w:rsidRDefault="00166039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E372F" w14:textId="77777777" w:rsidR="00166039" w:rsidRDefault="00166039" w:rsidP="000C45FF">
      <w:r>
        <w:separator/>
      </w:r>
    </w:p>
  </w:endnote>
  <w:endnote w:type="continuationSeparator" w:id="0">
    <w:p w14:paraId="1B31696B" w14:textId="77777777" w:rsidR="00166039" w:rsidRDefault="0016603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3D0EC" w14:textId="77777777" w:rsidR="00166039" w:rsidRDefault="00166039" w:rsidP="000C45FF">
      <w:r>
        <w:separator/>
      </w:r>
    </w:p>
  </w:footnote>
  <w:footnote w:type="continuationSeparator" w:id="0">
    <w:p w14:paraId="6C28FCC2" w14:textId="77777777" w:rsidR="00166039" w:rsidRDefault="0016603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B69A8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6DCE13" wp14:editId="5A8787D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39"/>
    <w:rsid w:val="00036450"/>
    <w:rsid w:val="00094499"/>
    <w:rsid w:val="000C45FF"/>
    <w:rsid w:val="000E3FD1"/>
    <w:rsid w:val="00112054"/>
    <w:rsid w:val="001525E1"/>
    <w:rsid w:val="00166039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8395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9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SuperCodingNinja@outlook.com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ickmon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3CA6ACCDB943218D46677271BD6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A4AEE-FF3B-45F9-9B69-81082E662B5A}"/>
      </w:docPartPr>
      <w:docPartBody>
        <w:p w:rsidR="00000000" w:rsidRDefault="00B86CE0">
          <w:pPr>
            <w:pStyle w:val="D63CA6ACCDB943218D46677271BD6B1B"/>
          </w:pPr>
          <w:r>
            <w:t>Name</w:t>
          </w:r>
          <w:r>
            <w:br/>
            <w:t>Here</w:t>
          </w:r>
        </w:p>
      </w:docPartBody>
    </w:docPart>
    <w:docPart>
      <w:docPartPr>
        <w:name w:val="1F076D0A4DA94060BEEB4D7BB8C17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82F86-6D47-4131-AB1B-602E5C37880E}"/>
      </w:docPartPr>
      <w:docPartBody>
        <w:p w:rsidR="00000000" w:rsidRDefault="00B86CE0">
          <w:pPr>
            <w:pStyle w:val="1F076D0A4DA94060BEEB4D7BB8C17B44"/>
          </w:pPr>
          <w:r w:rsidRPr="009260CD">
            <w:rPr>
              <w:spacing w:val="23"/>
              <w:w w:val="83"/>
            </w:rPr>
            <w:t>JOB TITLE HER</w:t>
          </w:r>
          <w:r w:rsidRPr="009260CD">
            <w:rPr>
              <w:spacing w:val="26"/>
              <w:w w:val="83"/>
            </w:rPr>
            <w:t>E</w:t>
          </w:r>
        </w:p>
      </w:docPartBody>
    </w:docPart>
    <w:docPart>
      <w:docPartPr>
        <w:name w:val="2EF506FEF75A466BA4FE2ABAC9A5D7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79B2F-C3B4-49CD-A8BC-182084CFE561}"/>
      </w:docPartPr>
      <w:docPartBody>
        <w:p w:rsidR="00000000" w:rsidRDefault="00B86CE0">
          <w:pPr>
            <w:pStyle w:val="2EF506FEF75A466BA4FE2ABAC9A5D7C1"/>
          </w:pPr>
          <w:r w:rsidRPr="00D5459D">
            <w:t>Profile</w:t>
          </w:r>
        </w:p>
      </w:docPartBody>
    </w:docPart>
    <w:docPart>
      <w:docPartPr>
        <w:name w:val="8CDED4C32361486695860E3CED685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7933C-B70F-4948-9562-2DB39EAB88D6}"/>
      </w:docPartPr>
      <w:docPartBody>
        <w:p w:rsidR="00000000" w:rsidRDefault="00B86CE0">
          <w:pPr>
            <w:pStyle w:val="8CDED4C32361486695860E3CED6855DD"/>
          </w:pPr>
          <w:r w:rsidRPr="00CB0055">
            <w:t>Contact</w:t>
          </w:r>
        </w:p>
      </w:docPartBody>
    </w:docPart>
    <w:docPart>
      <w:docPartPr>
        <w:name w:val="6EC7F7AD22374328BA518194B7DE8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08FC-1571-4392-B1A6-42378983D394}"/>
      </w:docPartPr>
      <w:docPartBody>
        <w:p w:rsidR="00000000" w:rsidRDefault="00B86CE0">
          <w:pPr>
            <w:pStyle w:val="6EC7F7AD22374328BA518194B7DE8188"/>
          </w:pPr>
          <w:r w:rsidRPr="004D3011">
            <w:t>PHONE:</w:t>
          </w:r>
        </w:p>
      </w:docPartBody>
    </w:docPart>
    <w:docPart>
      <w:docPartPr>
        <w:name w:val="EF201E67C6554B29869E45DEA8CB92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998CA-ED2D-474D-8B72-559196E63449}"/>
      </w:docPartPr>
      <w:docPartBody>
        <w:p w:rsidR="00000000" w:rsidRDefault="00B86CE0">
          <w:pPr>
            <w:pStyle w:val="EF201E67C6554B29869E45DEA8CB923E"/>
          </w:pPr>
          <w:r w:rsidRPr="004D3011">
            <w:t>WEBSITE:</w:t>
          </w:r>
        </w:p>
      </w:docPartBody>
    </w:docPart>
    <w:docPart>
      <w:docPartPr>
        <w:name w:val="6027E5A0029A4F28A98E4FC75BA9C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08FCF-712A-4B63-8623-3D7305342BF0}"/>
      </w:docPartPr>
      <w:docPartBody>
        <w:p w:rsidR="00000000" w:rsidRDefault="00B86CE0">
          <w:pPr>
            <w:pStyle w:val="6027E5A0029A4F28A98E4FC75BA9C08D"/>
          </w:pPr>
          <w:r>
            <w:t>Website goes here</w:t>
          </w:r>
        </w:p>
      </w:docPartBody>
    </w:docPart>
    <w:docPart>
      <w:docPartPr>
        <w:name w:val="445A652200544A0493E18C841F3B68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AEF67D-E82D-49DC-84C5-AABA93A3292E}"/>
      </w:docPartPr>
      <w:docPartBody>
        <w:p w:rsidR="00000000" w:rsidRDefault="00B86CE0">
          <w:pPr>
            <w:pStyle w:val="445A652200544A0493E18C841F3B68E4"/>
          </w:pPr>
          <w:r w:rsidRPr="004D3011">
            <w:t>EMAIL:</w:t>
          </w:r>
        </w:p>
      </w:docPartBody>
    </w:docPart>
    <w:docPart>
      <w:docPartPr>
        <w:name w:val="517153FA95B7408AA0153E2C75428D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DFD1C-9D04-4A55-A877-5A2257321F99}"/>
      </w:docPartPr>
      <w:docPartBody>
        <w:p w:rsidR="00000000" w:rsidRDefault="00B86CE0">
          <w:pPr>
            <w:pStyle w:val="517153FA95B7408AA0153E2C75428DCE"/>
          </w:pPr>
          <w:r w:rsidRPr="00CB0055">
            <w:t>Hobbies</w:t>
          </w:r>
        </w:p>
      </w:docPartBody>
    </w:docPart>
    <w:docPart>
      <w:docPartPr>
        <w:name w:val="073D0E11D0BC48D5B5FAED4C409E1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B523D-9435-45C6-BA34-6B0EBA8C7AC3}"/>
      </w:docPartPr>
      <w:docPartBody>
        <w:p w:rsidR="00000000" w:rsidRDefault="00B86CE0">
          <w:pPr>
            <w:pStyle w:val="073D0E11D0BC48D5B5FAED4C409E1C4C"/>
          </w:pPr>
          <w:r w:rsidRPr="004D3011">
            <w:t>Hobby #1</w:t>
          </w:r>
        </w:p>
      </w:docPartBody>
    </w:docPart>
    <w:docPart>
      <w:docPartPr>
        <w:name w:val="2E8A588DEE2546CD83B621F9AF683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0D51A-EB5E-4C87-AEF7-494C2C62892D}"/>
      </w:docPartPr>
      <w:docPartBody>
        <w:p w:rsidR="00000000" w:rsidRDefault="00B86CE0">
          <w:pPr>
            <w:pStyle w:val="2E8A588DEE2546CD83B621F9AF68356F"/>
          </w:pPr>
          <w:r w:rsidRPr="004D3011">
            <w:t>Hobby #2</w:t>
          </w:r>
        </w:p>
      </w:docPartBody>
    </w:docPart>
    <w:docPart>
      <w:docPartPr>
        <w:name w:val="1C8C0CE11DC74018A272F08692427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174BEF-097E-4768-8D4C-A363A1CD68C0}"/>
      </w:docPartPr>
      <w:docPartBody>
        <w:p w:rsidR="00000000" w:rsidRDefault="00B86CE0">
          <w:pPr>
            <w:pStyle w:val="1C8C0CE11DC74018A272F08692427340"/>
          </w:pPr>
          <w:r w:rsidRPr="004D3011">
            <w:t>Hobby #3</w:t>
          </w:r>
        </w:p>
      </w:docPartBody>
    </w:docPart>
    <w:docPart>
      <w:docPartPr>
        <w:name w:val="EB577EDA63F04364B30D19D87C9EE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3F048-2808-44F7-BE02-194B728EBA8A}"/>
      </w:docPartPr>
      <w:docPartBody>
        <w:p w:rsidR="00000000" w:rsidRDefault="00B86CE0">
          <w:pPr>
            <w:pStyle w:val="EB577EDA63F04364B30D19D87C9EEEB4"/>
          </w:pPr>
          <w:r w:rsidRPr="004D3011">
            <w:t>Hobby #4</w:t>
          </w:r>
        </w:p>
      </w:docPartBody>
    </w:docPart>
    <w:docPart>
      <w:docPartPr>
        <w:name w:val="A4BE6DA4A7FF4030ADA6D6ED6839C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2C283-F22B-4A7A-A1A2-1493704B92AE}"/>
      </w:docPartPr>
      <w:docPartBody>
        <w:p w:rsidR="00000000" w:rsidRDefault="00B86CE0">
          <w:pPr>
            <w:pStyle w:val="A4BE6DA4A7FF4030ADA6D6ED6839C0C9"/>
          </w:pPr>
          <w:r w:rsidRPr="00036450">
            <w:t>EDUCATION</w:t>
          </w:r>
        </w:p>
      </w:docPartBody>
    </w:docPart>
    <w:docPart>
      <w:docPartPr>
        <w:name w:val="500FD17082F84E08B586E87F66DF8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65385-3B0E-4114-B65D-08CEEACDBD74}"/>
      </w:docPartPr>
      <w:docPartBody>
        <w:p w:rsidR="00000000" w:rsidRDefault="00B86CE0">
          <w:pPr>
            <w:pStyle w:val="500FD17082F84E08B586E87F66DF83A2"/>
          </w:pPr>
          <w:r w:rsidRPr="00036450">
            <w:t>[School Name]</w:t>
          </w:r>
        </w:p>
      </w:docPartBody>
    </w:docPart>
    <w:docPart>
      <w:docPartPr>
        <w:name w:val="1393225ADD9C40E19D288A6C7E02F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CECB1-9E85-4793-8D80-419BF24C4BBB}"/>
      </w:docPartPr>
      <w:docPartBody>
        <w:p w:rsidR="00000000" w:rsidRDefault="00B86CE0">
          <w:pPr>
            <w:pStyle w:val="1393225ADD9C40E19D288A6C7E02FDF7"/>
          </w:pPr>
          <w:r w:rsidRPr="00B359E4">
            <w:t>[Dates From]</w:t>
          </w:r>
        </w:p>
      </w:docPartBody>
    </w:docPart>
    <w:docPart>
      <w:docPartPr>
        <w:name w:val="86AD170E5AAB4B80AF7B06B700DC27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3AEDC-EE9C-4E72-88F1-3DDEF6798245}"/>
      </w:docPartPr>
      <w:docPartBody>
        <w:p w:rsidR="00000000" w:rsidRDefault="00B86CE0">
          <w:pPr>
            <w:pStyle w:val="86AD170E5AAB4B80AF7B06B700DC27A8"/>
          </w:pPr>
          <w:r w:rsidRPr="00B359E4">
            <w:t>[To]</w:t>
          </w:r>
        </w:p>
      </w:docPartBody>
    </w:docPart>
    <w:docPart>
      <w:docPartPr>
        <w:name w:val="603B0E84D89E4229A7C75B081C1CE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2152A-7A4C-47D7-995F-CCA53BF82CE1}"/>
      </w:docPartPr>
      <w:docPartBody>
        <w:p w:rsidR="00000000" w:rsidRDefault="00B86CE0">
          <w:pPr>
            <w:pStyle w:val="603B0E84D89E4229A7C75B081C1CE754"/>
          </w:pPr>
          <w:r w:rsidRPr="00B359E4">
            <w:t>[School Name]</w:t>
          </w:r>
        </w:p>
      </w:docPartBody>
    </w:docPart>
    <w:docPart>
      <w:docPartPr>
        <w:name w:val="2A26690E12224F9B8D5E269081525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A960A9-5DF1-4178-93E2-0CF540BFF16E}"/>
      </w:docPartPr>
      <w:docPartBody>
        <w:p w:rsidR="00000000" w:rsidRDefault="00B86CE0">
          <w:pPr>
            <w:pStyle w:val="2A26690E12224F9B8D5E269081525C8E"/>
          </w:pPr>
          <w:r w:rsidRPr="00B359E4">
            <w:t>[Dates From]</w:t>
          </w:r>
        </w:p>
      </w:docPartBody>
    </w:docPart>
    <w:docPart>
      <w:docPartPr>
        <w:name w:val="4D04CCCDA6CD4D2F929B269E4405A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0A8F9-7B4A-4587-9465-CD9AF4922E32}"/>
      </w:docPartPr>
      <w:docPartBody>
        <w:p w:rsidR="00000000" w:rsidRDefault="00B86CE0">
          <w:pPr>
            <w:pStyle w:val="4D04CCCDA6CD4D2F929B269E4405ABFE"/>
          </w:pPr>
          <w:r w:rsidRPr="00B359E4">
            <w:t>[To]</w:t>
          </w:r>
        </w:p>
      </w:docPartBody>
    </w:docPart>
    <w:docPart>
      <w:docPartPr>
        <w:name w:val="14163D2307914ABE8A5C9DF2CC98DA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08BF4-8CC0-4CB6-9BDB-688DEEDD0040}"/>
      </w:docPartPr>
      <w:docPartBody>
        <w:p w:rsidR="00000000" w:rsidRDefault="00B86CE0">
          <w:pPr>
            <w:pStyle w:val="14163D2307914ABE8A5C9DF2CC98DAD7"/>
          </w:pPr>
          <w:r w:rsidRPr="00036450">
            <w:t>[It’s okay to brag about your GPA, awards, and honors. Feel free to summarize your coursework too.]</w:t>
          </w:r>
        </w:p>
      </w:docPartBody>
    </w:docPart>
    <w:docPart>
      <w:docPartPr>
        <w:name w:val="75E180D2D7244F8BADE52C91D95D3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2097F-A72D-4463-95AA-CBE493772986}"/>
      </w:docPartPr>
      <w:docPartBody>
        <w:p w:rsidR="00000000" w:rsidRDefault="00B86CE0">
          <w:pPr>
            <w:pStyle w:val="75E180D2D7244F8BADE52C91D95D3942"/>
          </w:pPr>
          <w:r w:rsidRPr="00036450">
            <w:t>WORK EXPERIENCE</w:t>
          </w:r>
        </w:p>
      </w:docPartBody>
    </w:docPart>
    <w:docPart>
      <w:docPartPr>
        <w:name w:val="F251DD6D36654791A2963B8667B01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7A830-8164-4879-954F-2240F4C51DBA}"/>
      </w:docPartPr>
      <w:docPartBody>
        <w:p w:rsidR="00000000" w:rsidRDefault="00B86CE0">
          <w:pPr>
            <w:pStyle w:val="F251DD6D36654791A2963B8667B017CB"/>
          </w:pPr>
          <w:r w:rsidRPr="00036450">
            <w:t>[Company Name]</w:t>
          </w:r>
        </w:p>
      </w:docPartBody>
    </w:docPart>
    <w:docPart>
      <w:docPartPr>
        <w:name w:val="51E55691DFC94473A39AA918487EF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AE352-8E8A-436E-AB5D-39E7E2E972ED}"/>
      </w:docPartPr>
      <w:docPartBody>
        <w:p w:rsidR="00000000" w:rsidRDefault="00B86CE0">
          <w:pPr>
            <w:pStyle w:val="51E55691DFC94473A39AA918487EF0BB"/>
          </w:pPr>
          <w:r w:rsidRPr="00036450">
            <w:t>[Job Title]</w:t>
          </w:r>
        </w:p>
      </w:docPartBody>
    </w:docPart>
    <w:docPart>
      <w:docPartPr>
        <w:name w:val="96A77F569AAF4D5CB3065999F64764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8A790-3F5E-410D-AA0C-C3F1D5C7FC88}"/>
      </w:docPartPr>
      <w:docPartBody>
        <w:p w:rsidR="00000000" w:rsidRDefault="00B86CE0">
          <w:pPr>
            <w:pStyle w:val="96A77F569AAF4D5CB3065999F647647C"/>
          </w:pPr>
          <w:r w:rsidRPr="00036450">
            <w:t>[Dates From]</w:t>
          </w:r>
        </w:p>
      </w:docPartBody>
    </w:docPart>
    <w:docPart>
      <w:docPartPr>
        <w:name w:val="A3F70B3B43AA40E28F515C01F6A47E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FFC10-25FB-4A39-A703-8000A751B4C0}"/>
      </w:docPartPr>
      <w:docPartBody>
        <w:p w:rsidR="00000000" w:rsidRDefault="00B86CE0">
          <w:pPr>
            <w:pStyle w:val="A3F70B3B43AA40E28F515C01F6A47ED9"/>
          </w:pPr>
          <w:r w:rsidRPr="00036450">
            <w:t>[To]</w:t>
          </w:r>
        </w:p>
      </w:docPartBody>
    </w:docPart>
    <w:docPart>
      <w:docPartPr>
        <w:name w:val="712B346344244789A4120A5DCB35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7E12A-1823-439C-A80E-429B4BD3AEB2}"/>
      </w:docPartPr>
      <w:docPartBody>
        <w:p w:rsidR="00000000" w:rsidRDefault="00B86CE0">
          <w:pPr>
            <w:pStyle w:val="712B346344244789A4120A5DCB35E082"/>
          </w:pPr>
          <w:r w:rsidRPr="00036450">
            <w:t>[Describe your responsibilities and achievements in terms of impact and results. Use examples but keep in short.]</w:t>
          </w:r>
        </w:p>
      </w:docPartBody>
    </w:docPart>
    <w:docPart>
      <w:docPartPr>
        <w:name w:val="A0AA3AAC98CC41F292ED2F7B969D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9FDE5-6E4D-4403-8DDB-8BBB2AA74137}"/>
      </w:docPartPr>
      <w:docPartBody>
        <w:p w:rsidR="00000000" w:rsidRDefault="00B86CE0">
          <w:pPr>
            <w:pStyle w:val="A0AA3AAC98CC41F292ED2F7B969D237D"/>
          </w:pPr>
          <w:r w:rsidRPr="004D3011">
            <w:t>[Company Name]</w:t>
          </w:r>
        </w:p>
      </w:docPartBody>
    </w:docPart>
    <w:docPart>
      <w:docPartPr>
        <w:name w:val="CAC8D92B78F04FA28F684C5CE3467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004D9D-B9E1-46D2-A4E1-380C9C0CF956}"/>
      </w:docPartPr>
      <w:docPartBody>
        <w:p w:rsidR="00000000" w:rsidRDefault="00B86CE0">
          <w:pPr>
            <w:pStyle w:val="CAC8D92B78F04FA28F684C5CE346758F"/>
          </w:pPr>
          <w:r w:rsidRPr="004D3011">
            <w:t>[Job Title]</w:t>
          </w:r>
        </w:p>
      </w:docPartBody>
    </w:docPart>
    <w:docPart>
      <w:docPartPr>
        <w:name w:val="461189046985429CB87D6A10F0493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E8FAB-57A9-461E-B66A-A6F3FC9C340A}"/>
      </w:docPartPr>
      <w:docPartBody>
        <w:p w:rsidR="00000000" w:rsidRDefault="00B86CE0">
          <w:pPr>
            <w:pStyle w:val="461189046985429CB87D6A10F049368F"/>
          </w:pPr>
          <w:r w:rsidRPr="004D3011">
            <w:t>[Dates From]</w:t>
          </w:r>
        </w:p>
      </w:docPartBody>
    </w:docPart>
    <w:docPart>
      <w:docPartPr>
        <w:name w:val="F32F7427DC4E4F8B9949B41F79153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3BBFD-40C9-43D5-80D4-DF065D31144D}"/>
      </w:docPartPr>
      <w:docPartBody>
        <w:p w:rsidR="00000000" w:rsidRDefault="00B86CE0">
          <w:pPr>
            <w:pStyle w:val="F32F7427DC4E4F8B9949B41F79153579"/>
          </w:pPr>
          <w:r w:rsidRPr="004D3011">
            <w:t>[To]</w:t>
          </w:r>
        </w:p>
      </w:docPartBody>
    </w:docPart>
    <w:docPart>
      <w:docPartPr>
        <w:name w:val="17242561F7694BC089FD4ACA9856F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D0CB36-6C1B-49EF-A710-9C96DD7FFFD1}"/>
      </w:docPartPr>
      <w:docPartBody>
        <w:p w:rsidR="00000000" w:rsidRDefault="00B86CE0">
          <w:pPr>
            <w:pStyle w:val="17242561F7694BC089FD4ACA9856FD51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7E9F203D8DE049C38A1E9435052D4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5993A-3FF0-4E33-8248-96EDE9249573}"/>
      </w:docPartPr>
      <w:docPartBody>
        <w:p w:rsidR="00000000" w:rsidRDefault="00B86CE0">
          <w:pPr>
            <w:pStyle w:val="7E9F203D8DE049C38A1E9435052D434D"/>
          </w:pPr>
          <w:r w:rsidRPr="004D3011">
            <w:t>[Company Name]</w:t>
          </w:r>
        </w:p>
      </w:docPartBody>
    </w:docPart>
    <w:docPart>
      <w:docPartPr>
        <w:name w:val="2A19605EC8A049518B1450D897CB3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705FD-3323-44E8-9873-6BE41924494E}"/>
      </w:docPartPr>
      <w:docPartBody>
        <w:p w:rsidR="00000000" w:rsidRDefault="00B86CE0">
          <w:pPr>
            <w:pStyle w:val="2A19605EC8A049518B1450D897CB3AE6"/>
          </w:pPr>
          <w:r w:rsidRPr="004D3011">
            <w:t>[Job Title]</w:t>
          </w:r>
        </w:p>
      </w:docPartBody>
    </w:docPart>
    <w:docPart>
      <w:docPartPr>
        <w:name w:val="DC0D65B97B8F44F7B07D854BC2ED2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C16B0-0A02-482E-8E89-C4B451104C1C}"/>
      </w:docPartPr>
      <w:docPartBody>
        <w:p w:rsidR="00000000" w:rsidRDefault="00B86CE0">
          <w:pPr>
            <w:pStyle w:val="DC0D65B97B8F44F7B07D854BC2ED250D"/>
          </w:pPr>
          <w:r w:rsidRPr="004D3011">
            <w:t>[Dates From]</w:t>
          </w:r>
        </w:p>
      </w:docPartBody>
    </w:docPart>
    <w:docPart>
      <w:docPartPr>
        <w:name w:val="119FB48E80034B94B19735800BB42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5EB1E-8947-4AD3-955D-8B957280A78F}"/>
      </w:docPartPr>
      <w:docPartBody>
        <w:p w:rsidR="00000000" w:rsidRDefault="00B86CE0">
          <w:pPr>
            <w:pStyle w:val="119FB48E80034B94B19735800BB42C34"/>
          </w:pPr>
          <w:r w:rsidRPr="004D3011">
            <w:t>[To]</w:t>
          </w:r>
        </w:p>
      </w:docPartBody>
    </w:docPart>
    <w:docPart>
      <w:docPartPr>
        <w:name w:val="10D0EA2393134F9CA2A0D86D9F13B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488CF-5C4D-4841-89F8-8A3FB2CF038D}"/>
      </w:docPartPr>
      <w:docPartBody>
        <w:p w:rsidR="00000000" w:rsidRDefault="00B86CE0">
          <w:pPr>
            <w:pStyle w:val="10D0EA2393134F9CA2A0D86D9F13BFED"/>
          </w:pPr>
          <w:r w:rsidRPr="004D3011">
            <w:t>[Describe your responsibilities and achievements in terms of impact and results. Use examples but keep in short.]</w:t>
          </w:r>
        </w:p>
      </w:docPartBody>
    </w:docPart>
    <w:docPart>
      <w:docPartPr>
        <w:name w:val="F029EBE37AFB45D18A39F32A62DC23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11785-F7EF-4929-9391-CE6782AE9CC5}"/>
      </w:docPartPr>
      <w:docPartBody>
        <w:p w:rsidR="00000000" w:rsidRDefault="00B86CE0">
          <w:pPr>
            <w:pStyle w:val="F029EBE37AFB45D18A39F32A62DC23D5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3CA6ACCDB943218D46677271BD6B1B">
    <w:name w:val="D63CA6ACCDB943218D46677271BD6B1B"/>
  </w:style>
  <w:style w:type="paragraph" w:customStyle="1" w:styleId="1F076D0A4DA94060BEEB4D7BB8C17B44">
    <w:name w:val="1F076D0A4DA94060BEEB4D7BB8C17B44"/>
  </w:style>
  <w:style w:type="paragraph" w:customStyle="1" w:styleId="2EF506FEF75A466BA4FE2ABAC9A5D7C1">
    <w:name w:val="2EF506FEF75A466BA4FE2ABAC9A5D7C1"/>
  </w:style>
  <w:style w:type="paragraph" w:customStyle="1" w:styleId="EB6D467D89584E0AA40914E3F12D2D09">
    <w:name w:val="EB6D467D89584E0AA40914E3F12D2D09"/>
  </w:style>
  <w:style w:type="paragraph" w:customStyle="1" w:styleId="8CDED4C32361486695860E3CED6855DD">
    <w:name w:val="8CDED4C32361486695860E3CED6855DD"/>
  </w:style>
  <w:style w:type="paragraph" w:customStyle="1" w:styleId="6EC7F7AD22374328BA518194B7DE8188">
    <w:name w:val="6EC7F7AD22374328BA518194B7DE8188"/>
  </w:style>
  <w:style w:type="paragraph" w:customStyle="1" w:styleId="78D44B29E3D2473A90E2F1AE948D4148">
    <w:name w:val="78D44B29E3D2473A90E2F1AE948D4148"/>
  </w:style>
  <w:style w:type="paragraph" w:customStyle="1" w:styleId="EF201E67C6554B29869E45DEA8CB923E">
    <w:name w:val="EF201E67C6554B29869E45DEA8CB923E"/>
  </w:style>
  <w:style w:type="paragraph" w:customStyle="1" w:styleId="6027E5A0029A4F28A98E4FC75BA9C08D">
    <w:name w:val="6027E5A0029A4F28A98E4FC75BA9C08D"/>
  </w:style>
  <w:style w:type="paragraph" w:customStyle="1" w:styleId="445A652200544A0493E18C841F3B68E4">
    <w:name w:val="445A652200544A0493E18C841F3B68E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AD56DAD37FF743E6B8313351197E56CC">
    <w:name w:val="AD56DAD37FF743E6B8313351197E56CC"/>
  </w:style>
  <w:style w:type="paragraph" w:customStyle="1" w:styleId="517153FA95B7408AA0153E2C75428DCE">
    <w:name w:val="517153FA95B7408AA0153E2C75428DCE"/>
  </w:style>
  <w:style w:type="paragraph" w:customStyle="1" w:styleId="073D0E11D0BC48D5B5FAED4C409E1C4C">
    <w:name w:val="073D0E11D0BC48D5B5FAED4C409E1C4C"/>
  </w:style>
  <w:style w:type="paragraph" w:customStyle="1" w:styleId="2E8A588DEE2546CD83B621F9AF68356F">
    <w:name w:val="2E8A588DEE2546CD83B621F9AF68356F"/>
  </w:style>
  <w:style w:type="paragraph" w:customStyle="1" w:styleId="1C8C0CE11DC74018A272F08692427340">
    <w:name w:val="1C8C0CE11DC74018A272F08692427340"/>
  </w:style>
  <w:style w:type="paragraph" w:customStyle="1" w:styleId="EB577EDA63F04364B30D19D87C9EEEB4">
    <w:name w:val="EB577EDA63F04364B30D19D87C9EEEB4"/>
  </w:style>
  <w:style w:type="paragraph" w:customStyle="1" w:styleId="A4BE6DA4A7FF4030ADA6D6ED6839C0C9">
    <w:name w:val="A4BE6DA4A7FF4030ADA6D6ED6839C0C9"/>
  </w:style>
  <w:style w:type="paragraph" w:customStyle="1" w:styleId="500FD17082F84E08B586E87F66DF83A2">
    <w:name w:val="500FD17082F84E08B586E87F66DF83A2"/>
  </w:style>
  <w:style w:type="paragraph" w:customStyle="1" w:styleId="1393225ADD9C40E19D288A6C7E02FDF7">
    <w:name w:val="1393225ADD9C40E19D288A6C7E02FDF7"/>
  </w:style>
  <w:style w:type="paragraph" w:customStyle="1" w:styleId="86AD170E5AAB4B80AF7B06B700DC27A8">
    <w:name w:val="86AD170E5AAB4B80AF7B06B700DC27A8"/>
  </w:style>
  <w:style w:type="paragraph" w:customStyle="1" w:styleId="603B0E84D89E4229A7C75B081C1CE754">
    <w:name w:val="603B0E84D89E4229A7C75B081C1CE754"/>
  </w:style>
  <w:style w:type="paragraph" w:customStyle="1" w:styleId="2A26690E12224F9B8D5E269081525C8E">
    <w:name w:val="2A26690E12224F9B8D5E269081525C8E"/>
  </w:style>
  <w:style w:type="paragraph" w:customStyle="1" w:styleId="4D04CCCDA6CD4D2F929B269E4405ABFE">
    <w:name w:val="4D04CCCDA6CD4D2F929B269E4405ABFE"/>
  </w:style>
  <w:style w:type="paragraph" w:customStyle="1" w:styleId="14163D2307914ABE8A5C9DF2CC98DAD7">
    <w:name w:val="14163D2307914ABE8A5C9DF2CC98DAD7"/>
  </w:style>
  <w:style w:type="paragraph" w:customStyle="1" w:styleId="75E180D2D7244F8BADE52C91D95D3942">
    <w:name w:val="75E180D2D7244F8BADE52C91D95D3942"/>
  </w:style>
  <w:style w:type="paragraph" w:customStyle="1" w:styleId="F251DD6D36654791A2963B8667B017CB">
    <w:name w:val="F251DD6D36654791A2963B8667B017CB"/>
  </w:style>
  <w:style w:type="paragraph" w:customStyle="1" w:styleId="51E55691DFC94473A39AA918487EF0BB">
    <w:name w:val="51E55691DFC94473A39AA918487EF0BB"/>
  </w:style>
  <w:style w:type="paragraph" w:customStyle="1" w:styleId="96A77F569AAF4D5CB3065999F647647C">
    <w:name w:val="96A77F569AAF4D5CB3065999F647647C"/>
  </w:style>
  <w:style w:type="paragraph" w:customStyle="1" w:styleId="A3F70B3B43AA40E28F515C01F6A47ED9">
    <w:name w:val="A3F70B3B43AA40E28F515C01F6A47ED9"/>
  </w:style>
  <w:style w:type="paragraph" w:customStyle="1" w:styleId="712B346344244789A4120A5DCB35E082">
    <w:name w:val="712B346344244789A4120A5DCB35E082"/>
  </w:style>
  <w:style w:type="paragraph" w:customStyle="1" w:styleId="A0AA3AAC98CC41F292ED2F7B969D237D">
    <w:name w:val="A0AA3AAC98CC41F292ED2F7B969D237D"/>
  </w:style>
  <w:style w:type="paragraph" w:customStyle="1" w:styleId="CAC8D92B78F04FA28F684C5CE346758F">
    <w:name w:val="CAC8D92B78F04FA28F684C5CE346758F"/>
  </w:style>
  <w:style w:type="paragraph" w:customStyle="1" w:styleId="461189046985429CB87D6A10F049368F">
    <w:name w:val="461189046985429CB87D6A10F049368F"/>
  </w:style>
  <w:style w:type="paragraph" w:customStyle="1" w:styleId="F32F7427DC4E4F8B9949B41F79153579">
    <w:name w:val="F32F7427DC4E4F8B9949B41F79153579"/>
  </w:style>
  <w:style w:type="paragraph" w:customStyle="1" w:styleId="17242561F7694BC089FD4ACA9856FD51">
    <w:name w:val="17242561F7694BC089FD4ACA9856FD51"/>
  </w:style>
  <w:style w:type="paragraph" w:customStyle="1" w:styleId="7E9F203D8DE049C38A1E9435052D434D">
    <w:name w:val="7E9F203D8DE049C38A1E9435052D434D"/>
  </w:style>
  <w:style w:type="paragraph" w:customStyle="1" w:styleId="2A19605EC8A049518B1450D897CB3AE6">
    <w:name w:val="2A19605EC8A049518B1450D897CB3AE6"/>
  </w:style>
  <w:style w:type="paragraph" w:customStyle="1" w:styleId="DC0D65B97B8F44F7B07D854BC2ED250D">
    <w:name w:val="DC0D65B97B8F44F7B07D854BC2ED250D"/>
  </w:style>
  <w:style w:type="paragraph" w:customStyle="1" w:styleId="119FB48E80034B94B19735800BB42C34">
    <w:name w:val="119FB48E80034B94B19735800BB42C34"/>
  </w:style>
  <w:style w:type="paragraph" w:customStyle="1" w:styleId="10D0EA2393134F9CA2A0D86D9F13BFED">
    <w:name w:val="10D0EA2393134F9CA2A0D86D9F13BFE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F029EBE37AFB45D18A39F32A62DC23D5">
    <w:name w:val="F029EBE37AFB45D18A39F32A62DC23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2021-04-27T21:49:00Z</dcterms:created>
  <dcterms:modified xsi:type="dcterms:W3CDTF">2021-04-27T21:53:00Z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