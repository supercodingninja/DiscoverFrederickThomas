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742FAB5" w14:textId="77777777" w:rsidTr="006C23E3">
        <w:trPr>
          <w:trHeight w:val="3015"/>
        </w:trPr>
        <w:tc>
          <w:tcPr>
            <w:tcW w:w="3600" w:type="dxa"/>
            <w:vAlign w:val="bottom"/>
          </w:tcPr>
          <w:p w14:paraId="17125CA1" w14:textId="77777777" w:rsidR="001B2ABD" w:rsidRDefault="008D5DD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759E798" wp14:editId="0FCD95DA">
                  <wp:extent cx="1838325" cy="230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20191206-145734_LinkedI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3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783CB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DBF1DF7" w14:textId="2CD02695" w:rsidR="001B2ABD" w:rsidRPr="00FE037F" w:rsidRDefault="00C921A6" w:rsidP="001B2ABD">
            <w:pPr>
              <w:pStyle w:val="Title"/>
              <w:rPr>
                <w:sz w:val="44"/>
                <w:szCs w:val="44"/>
              </w:rPr>
            </w:pPr>
            <w:r w:rsidRPr="00FE037F">
              <w:rPr>
                <w:sz w:val="44"/>
                <w:szCs w:val="44"/>
              </w:rPr>
              <w:t>Fr</w:t>
            </w:r>
            <w:r w:rsidR="0001532E" w:rsidRPr="00FE037F">
              <w:rPr>
                <w:sz w:val="44"/>
                <w:szCs w:val="44"/>
              </w:rPr>
              <w:t>ederick</w:t>
            </w:r>
            <w:r w:rsidR="00AF4C1E" w:rsidRPr="00FE037F">
              <w:rPr>
                <w:sz w:val="44"/>
                <w:szCs w:val="44"/>
              </w:rPr>
              <w:t xml:space="preserve"> D.</w:t>
            </w:r>
            <w:r w:rsidRPr="00FE037F">
              <w:rPr>
                <w:sz w:val="44"/>
                <w:szCs w:val="44"/>
              </w:rPr>
              <w:t xml:space="preserve"> Thomas</w:t>
            </w:r>
            <w:r w:rsidR="00AF4C1E" w:rsidRPr="00FE037F">
              <w:rPr>
                <w:sz w:val="44"/>
                <w:szCs w:val="44"/>
              </w:rPr>
              <w:t>, Jr.</w:t>
            </w:r>
          </w:p>
          <w:p w14:paraId="67ED5782" w14:textId="7CB74809" w:rsidR="001B2ABD" w:rsidRPr="008609B9" w:rsidRDefault="00FE037F" w:rsidP="006C23E3">
            <w:pPr>
              <w:pStyle w:val="Subtitle"/>
              <w:jc w:val="center"/>
              <w:rPr>
                <w:rFonts w:ascii="Aldhabi" w:hAnsi="Aldhabi" w:cs="Aldhabi"/>
                <w:sz w:val="72"/>
                <w:szCs w:val="72"/>
              </w:rPr>
            </w:pPr>
            <w:r w:rsidRPr="00667F1D">
              <w:rPr>
                <w:rFonts w:ascii="Aldhabi" w:hAnsi="Aldhabi" w:cs="Aldhabi" w:hint="cs"/>
                <w:spacing w:val="1"/>
                <w:w w:val="24"/>
                <w:sz w:val="72"/>
                <w:szCs w:val="72"/>
              </w:rPr>
              <w:t>Minister | Entrepreneur | Developer | Defender</w:t>
            </w:r>
          </w:p>
        </w:tc>
      </w:tr>
      <w:tr w:rsidR="001B2ABD" w14:paraId="51A019DE" w14:textId="77777777" w:rsidTr="001B2ABD">
        <w:tc>
          <w:tcPr>
            <w:tcW w:w="3600" w:type="dxa"/>
          </w:tcPr>
          <w:sdt>
            <w:sdtPr>
              <w:id w:val="-1954003311"/>
              <w:placeholder>
                <w:docPart w:val="5FD078297EDE4D918B3E87A25F6C8078"/>
              </w:placeholder>
              <w:temporary/>
              <w:showingPlcHdr/>
              <w15:appearance w15:val="hidden"/>
            </w:sdtPr>
            <w:sdtEndPr/>
            <w:sdtContent>
              <w:p w14:paraId="7F98BB7B" w14:textId="7C2D009F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9161A44ACE04A0683CDD1DD23BA3502"/>
              </w:placeholder>
              <w:temporary/>
              <w:showingPlcHdr/>
              <w15:appearance w15:val="hidden"/>
            </w:sdtPr>
            <w:sdtEndPr/>
            <w:sdtContent>
              <w:p w14:paraId="215D53B3" w14:textId="6F0D9A75" w:rsidR="004D3011" w:rsidRDefault="004D3011" w:rsidP="004D3011">
                <w:r w:rsidRPr="000C34B8">
                  <w:rPr>
                    <w:b/>
                    <w:bCs/>
                  </w:rPr>
                  <w:t>PHONE:</w:t>
                </w:r>
              </w:p>
            </w:sdtContent>
          </w:sdt>
          <w:p w14:paraId="447EC472" w14:textId="0954201A" w:rsidR="0001532E" w:rsidRPr="00923A31" w:rsidRDefault="0001532E" w:rsidP="0001532E">
            <w:pPr>
              <w:rPr>
                <w:rFonts w:ascii="Times New Roman" w:hAnsi="Times New Roman" w:cs="Times New Roman"/>
                <w:color w:val="398E98" w:themeColor="accent2" w:themeShade="BF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Style w:val="Hyperlink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Mobile: (919) 525-0548</w:t>
            </w:r>
          </w:p>
          <w:p w14:paraId="5C6B79D8" w14:textId="77777777" w:rsidR="004D3011" w:rsidRDefault="004D3011" w:rsidP="004D3011"/>
          <w:sdt>
            <w:sdtPr>
              <w:id w:val="-240260293"/>
              <w:placeholder>
                <w:docPart w:val="A4536778B9704CBD927F97901035B5D1"/>
              </w:placeholder>
              <w:temporary/>
              <w:showingPlcHdr/>
              <w15:appearance w15:val="hidden"/>
            </w:sdtPr>
            <w:sdtEndPr/>
            <w:sdtContent>
              <w:p w14:paraId="222E375A" w14:textId="62DB2C28" w:rsidR="004D3011" w:rsidRDefault="004D3011" w:rsidP="004D3011">
                <w:r w:rsidRPr="000C34B8">
                  <w:rPr>
                    <w:b/>
                    <w:bCs/>
                  </w:rPr>
                  <w:t>EMAIL:</w:t>
                </w:r>
              </w:p>
            </w:sdtContent>
          </w:sdt>
          <w:p w14:paraId="56F8BE51" w14:textId="32689933" w:rsidR="009955C2" w:rsidRDefault="00D12DB4" w:rsidP="000153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7B6FFE" w:rsidRPr="004937C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SuperCodingNinja@outlook.com</w:t>
              </w:r>
            </w:hyperlink>
            <w:r w:rsidR="00AF4C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555E040" w14:textId="77777777" w:rsidR="004D3011" w:rsidRPr="00CB0055" w:rsidRDefault="00001006" w:rsidP="00CB0055">
            <w:pPr>
              <w:pStyle w:val="Heading3"/>
            </w:pPr>
            <w:r>
              <w:t>Highlights</w:t>
            </w:r>
          </w:p>
          <w:p w14:paraId="043E76A5" w14:textId="77777777" w:rsidR="0001428F" w:rsidRDefault="0001428F" w:rsidP="0001428F">
            <w:r>
              <w:t>Highly Skilled in computing and coding</w:t>
            </w:r>
          </w:p>
          <w:p w14:paraId="32DDDB9A" w14:textId="77777777" w:rsidR="0001428F" w:rsidRDefault="0001428F" w:rsidP="004D3011"/>
          <w:p w14:paraId="5A88D150" w14:textId="5B61F79A" w:rsidR="004D3011" w:rsidRDefault="00001006" w:rsidP="004D3011">
            <w:r>
              <w:t>Over 2</w:t>
            </w:r>
            <w:r w:rsidR="00DB0D22">
              <w:t>5</w:t>
            </w:r>
            <w:r>
              <w:t xml:space="preserve"> years</w:t>
            </w:r>
            <w:r w:rsidR="008D1D9A">
              <w:t xml:space="preserve"> </w:t>
            </w:r>
            <w:r w:rsidR="00DD0432">
              <w:t xml:space="preserve">of </w:t>
            </w:r>
            <w:r w:rsidR="008D1D9A">
              <w:t>professional experience in</w:t>
            </w:r>
            <w:r>
              <w:t xml:space="preserve"> Military</w:t>
            </w:r>
            <w:r w:rsidR="0001532E">
              <w:t xml:space="preserve">, </w:t>
            </w:r>
            <w:r w:rsidR="00703257">
              <w:t>Corporate,</w:t>
            </w:r>
            <w:r w:rsidR="00FB312D">
              <w:t xml:space="preserve"> Franchise,</w:t>
            </w:r>
            <w:r w:rsidR="00703257">
              <w:t xml:space="preserve"> </w:t>
            </w:r>
            <w:r w:rsidR="0001532E">
              <w:t>Security</w:t>
            </w:r>
            <w:r w:rsidR="00703257">
              <w:t>, P</w:t>
            </w:r>
            <w:r>
              <w:t xml:space="preserve">rotective </w:t>
            </w:r>
            <w:r w:rsidR="00703257">
              <w:t>Service</w:t>
            </w:r>
            <w:r w:rsidR="0014552D">
              <w:t>, Small Business</w:t>
            </w:r>
            <w:r w:rsidR="008D1D9A">
              <w:t xml:space="preserve">, Construction; and </w:t>
            </w:r>
            <w:r w:rsidR="00703257">
              <w:t>Non-Profi</w:t>
            </w:r>
            <w:r w:rsidR="008D1D9A">
              <w:t>t Organizations</w:t>
            </w:r>
          </w:p>
          <w:p w14:paraId="7567342A" w14:textId="77777777" w:rsidR="00001006" w:rsidRDefault="00001006" w:rsidP="004D3011"/>
          <w:p w14:paraId="134923B3" w14:textId="1B361A2B" w:rsidR="000C34B8" w:rsidRDefault="000C34B8" w:rsidP="004D3011">
            <w:r>
              <w:t>Award</w:t>
            </w:r>
            <w:r w:rsidR="00270643">
              <w:t>s presented</w:t>
            </w:r>
            <w:r>
              <w:t xml:space="preserve"> by</w:t>
            </w:r>
            <w:r w:rsidR="00270643">
              <w:t xml:space="preserve"> </w:t>
            </w:r>
            <w:r w:rsidR="00C77407">
              <w:t>an</w:t>
            </w:r>
            <w:r w:rsidR="0001532E">
              <w:t xml:space="preserve"> </w:t>
            </w:r>
            <w:r w:rsidR="00C77407">
              <w:t>O</w:t>
            </w:r>
            <w:r w:rsidR="0001532E">
              <w:t xml:space="preserve">perations </w:t>
            </w:r>
            <w:r w:rsidR="00C77407">
              <w:t>D</w:t>
            </w:r>
            <w:r w:rsidR="0001532E">
              <w:t>ivision</w:t>
            </w:r>
            <w:r w:rsidR="00BF356E">
              <w:t>,</w:t>
            </w:r>
            <w:r w:rsidR="0001532E">
              <w:t xml:space="preserve"> of a large</w:t>
            </w:r>
            <w:r w:rsidR="00BF356E">
              <w:t>,</w:t>
            </w:r>
            <w:r w:rsidR="0001532E">
              <w:t xml:space="preserve"> </w:t>
            </w:r>
            <w:r w:rsidR="00076319">
              <w:t>Inter-N</w:t>
            </w:r>
            <w:r w:rsidR="00C77407">
              <w:t>ational</w:t>
            </w:r>
            <w:r w:rsidR="0001532E">
              <w:t xml:space="preserve"> </w:t>
            </w:r>
            <w:r w:rsidR="00C77407">
              <w:t>s</w:t>
            </w:r>
            <w:r w:rsidR="0001532E">
              <w:t>ecurity and protecti</w:t>
            </w:r>
            <w:r w:rsidR="00BF356E">
              <w:t>on</w:t>
            </w:r>
            <w:r w:rsidR="0001532E">
              <w:t xml:space="preserve"> agency</w:t>
            </w:r>
          </w:p>
          <w:p w14:paraId="77EB563A" w14:textId="77777777" w:rsidR="00001006" w:rsidRDefault="00001006" w:rsidP="004D3011"/>
          <w:p w14:paraId="1A57E4DC" w14:textId="1335953C" w:rsidR="00001006" w:rsidRDefault="0001532E" w:rsidP="004D3011">
            <w:r>
              <w:t xml:space="preserve">Employee of the </w:t>
            </w:r>
            <w:r w:rsidR="0014552D">
              <w:t>M</w:t>
            </w:r>
            <w:r>
              <w:t>onth</w:t>
            </w:r>
            <w:r w:rsidR="0014552D">
              <w:t>,</w:t>
            </w:r>
            <w:r>
              <w:t xml:space="preserve"> and </w:t>
            </w:r>
            <w:r w:rsidR="0014552D">
              <w:t>C</w:t>
            </w:r>
            <w:r>
              <w:t xml:space="preserve">andidate </w:t>
            </w:r>
            <w:r w:rsidR="0014552D">
              <w:t xml:space="preserve">for Employee </w:t>
            </w:r>
            <w:r>
              <w:t xml:space="preserve">of the </w:t>
            </w:r>
            <w:r w:rsidR="0014552D">
              <w:t>Y</w:t>
            </w:r>
            <w:r>
              <w:t>ear</w:t>
            </w:r>
            <w:r w:rsidR="0014552D">
              <w:t>,</w:t>
            </w:r>
            <w:r>
              <w:t xml:space="preserve"> for </w:t>
            </w:r>
            <w:r w:rsidR="0014552D">
              <w:t xml:space="preserve">one of </w:t>
            </w:r>
            <w:r>
              <w:t>the largest security compa</w:t>
            </w:r>
            <w:r w:rsidR="0014552D">
              <w:t>nies</w:t>
            </w:r>
            <w:r>
              <w:t xml:space="preserve"> operating within the United States</w:t>
            </w:r>
            <w:r w:rsidR="0014552D">
              <w:t>.</w:t>
            </w:r>
          </w:p>
          <w:p w14:paraId="38F39414" w14:textId="77777777" w:rsidR="00001006" w:rsidRDefault="00001006" w:rsidP="004D3011"/>
          <w:p w14:paraId="41160BC8" w14:textId="688CD058" w:rsidR="00001006" w:rsidRDefault="0001532E" w:rsidP="004D3011">
            <w:r>
              <w:t>United States Marine Corps</w:t>
            </w:r>
            <w:r w:rsidR="008D1D9A">
              <w:t xml:space="preserve"> War Veteran</w:t>
            </w:r>
            <w:r>
              <w:t xml:space="preserve">, </w:t>
            </w:r>
            <w:r w:rsidR="00184DD6">
              <w:t xml:space="preserve">Acting </w:t>
            </w:r>
            <w:r>
              <w:t>Platoon Sergeant</w:t>
            </w:r>
            <w:r w:rsidR="00C8073B">
              <w:t xml:space="preserve"> </w:t>
            </w:r>
          </w:p>
          <w:p w14:paraId="33D779D0" w14:textId="58E5B244" w:rsidR="00AF4C1E" w:rsidRPr="00CB0055" w:rsidRDefault="00AF4C1E" w:rsidP="00AF4C1E">
            <w:pPr>
              <w:pStyle w:val="Heading3"/>
            </w:pPr>
            <w:r>
              <w:t>Hobbies</w:t>
            </w:r>
          </w:p>
          <w:p w14:paraId="5CC01563" w14:textId="29870015" w:rsidR="00AF4C1E" w:rsidRDefault="00AF4C1E" w:rsidP="00AF4C1E">
            <w:r>
              <w:t>Saxophonist for over 2</w:t>
            </w:r>
            <w:r w:rsidR="00DB0BC7">
              <w:t>7</w:t>
            </w:r>
            <w:r>
              <w:t xml:space="preserve"> years, Musician over 3</w:t>
            </w:r>
            <w:r w:rsidR="00DB0BC7">
              <w:t>3</w:t>
            </w:r>
            <w:r>
              <w:t xml:space="preserve"> years</w:t>
            </w:r>
          </w:p>
          <w:p w14:paraId="6F923CDA" w14:textId="58357081" w:rsidR="00AF4C1E" w:rsidRDefault="00AF4C1E" w:rsidP="00AF4C1E"/>
          <w:p w14:paraId="1529E1B4" w14:textId="2AEFD2AE" w:rsidR="00AF4C1E" w:rsidRDefault="00DD09C6" w:rsidP="00AF4C1E">
            <w:r>
              <w:t>Active</w:t>
            </w:r>
            <w:r w:rsidR="00AF4C1E">
              <w:t xml:space="preserve"> Minister and Community Volunteer</w:t>
            </w:r>
          </w:p>
          <w:p w14:paraId="4D1CFBDD" w14:textId="77777777" w:rsidR="00001006" w:rsidRDefault="00001006" w:rsidP="004D3011"/>
          <w:p w14:paraId="121B7A8F" w14:textId="77777777" w:rsidR="008848ED" w:rsidRDefault="008848ED" w:rsidP="004D3011">
            <w:r>
              <w:t xml:space="preserve">Mixed Martial Arts, Rugby, </w:t>
            </w:r>
            <w:r w:rsidR="00076DE3">
              <w:t>Football</w:t>
            </w:r>
          </w:p>
          <w:p w14:paraId="0EB786A5" w14:textId="77777777" w:rsidR="00DB0BC7" w:rsidRDefault="00DB0BC7" w:rsidP="004D3011"/>
          <w:p w14:paraId="62325A80" w14:textId="047402E9" w:rsidR="00DB0BC7" w:rsidRPr="004D3011" w:rsidRDefault="00DB0BC7" w:rsidP="004D3011">
            <w:r>
              <w:t>Development &amp; Engineering</w:t>
            </w:r>
          </w:p>
        </w:tc>
        <w:tc>
          <w:tcPr>
            <w:tcW w:w="720" w:type="dxa"/>
          </w:tcPr>
          <w:p w14:paraId="40C6D41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6C440CB" w14:textId="422C1523" w:rsidR="00270643" w:rsidRDefault="00270643" w:rsidP="007132DE">
            <w:pPr>
              <w:pStyle w:val="Heading2"/>
              <w:tabs>
                <w:tab w:val="left" w:pos="2040"/>
              </w:tabs>
            </w:pPr>
          </w:p>
          <w:p w14:paraId="73E39D0C" w14:textId="3BA1B1B9" w:rsidR="00270643" w:rsidRPr="00270643" w:rsidRDefault="00C8073B" w:rsidP="00270643">
            <w:r>
              <w:t>Frederick D. Thomas</w:t>
            </w:r>
            <w:r w:rsidR="00C00FA1">
              <w:t>, Jr.</w:t>
            </w:r>
            <w:r w:rsidR="00270643">
              <w:t xml:space="preserve"> is an accomplished </w:t>
            </w:r>
            <w:r w:rsidR="008609B9">
              <w:t>i</w:t>
            </w:r>
            <w:r w:rsidR="007B6FFE">
              <w:t xml:space="preserve">ndependent </w:t>
            </w:r>
            <w:r w:rsidR="008609B9">
              <w:t>c</w:t>
            </w:r>
            <w:r w:rsidR="007B6FFE">
              <w:t>ontractor</w:t>
            </w:r>
            <w:r w:rsidR="001C02C6">
              <w:t>,</w:t>
            </w:r>
            <w:r w:rsidR="00270643">
              <w:t xml:space="preserve"> with over </w:t>
            </w:r>
            <w:r>
              <w:t>2</w:t>
            </w:r>
            <w:r w:rsidR="00E60EA2">
              <w:t>5</w:t>
            </w:r>
            <w:r w:rsidR="00270643">
              <w:t xml:space="preserve"> years work</w:t>
            </w:r>
            <w:r w:rsidR="00BF1D11">
              <w:t xml:space="preserve"> experience, ranging from Major Social Media Corporations to</w:t>
            </w:r>
            <w:r w:rsidR="00270643">
              <w:t xml:space="preserve"> </w:t>
            </w:r>
            <w:r w:rsidR="0025069A">
              <w:t>High-risk</w:t>
            </w:r>
            <w:r w:rsidR="00270643">
              <w:t xml:space="preserve"> </w:t>
            </w:r>
            <w:r>
              <w:t xml:space="preserve">specialty </w:t>
            </w:r>
            <w:r w:rsidR="00270643">
              <w:t xml:space="preserve">assignments.  </w:t>
            </w:r>
            <w:r w:rsidR="00BF1D11">
              <w:t>Frederick</w:t>
            </w:r>
            <w:r w:rsidR="00270643">
              <w:t xml:space="preserve"> </w:t>
            </w:r>
            <w:r w:rsidRPr="001C02C6">
              <w:rPr>
                <w:u w:val="single"/>
              </w:rPr>
              <w:t>continues</w:t>
            </w:r>
            <w:r>
              <w:t xml:space="preserve"> </w:t>
            </w:r>
            <w:r w:rsidR="00BE08AA">
              <w:t>his professional studies, while</w:t>
            </w:r>
            <w:r>
              <w:t xml:space="preserve"> operat</w:t>
            </w:r>
            <w:r w:rsidR="00BE08AA">
              <w:t>ing</w:t>
            </w:r>
            <w:r>
              <w:t xml:space="preserve"> at a </w:t>
            </w:r>
            <w:r w:rsidR="007B6FFE">
              <w:t>high level;</w:t>
            </w:r>
            <w:r>
              <w:t xml:space="preserve"> and has performed exceptionally out of country</w:t>
            </w:r>
            <w:r w:rsidR="00BF1D11">
              <w:t>,</w:t>
            </w:r>
            <w:r>
              <w:t xml:space="preserve"> in austere environments</w:t>
            </w:r>
            <w:r w:rsidR="0001428F">
              <w:t>.</w:t>
            </w:r>
            <w:r>
              <w:t xml:space="preserve">  Frederick </w:t>
            </w:r>
            <w:r w:rsidR="00827289">
              <w:t>m</w:t>
            </w:r>
            <w:r>
              <w:t>aintain</w:t>
            </w:r>
            <w:r w:rsidR="00827289">
              <w:t>s</w:t>
            </w:r>
            <w:r>
              <w:t xml:space="preserve"> a spotless record for safety throughout his</w:t>
            </w:r>
            <w:r w:rsidR="008E089D">
              <w:t xml:space="preserve"> </w:t>
            </w:r>
            <w:r w:rsidR="007B6FFE">
              <w:t xml:space="preserve">career </w:t>
            </w:r>
            <w:r w:rsidR="008E089D">
              <w:t>profession</w:t>
            </w:r>
            <w:r w:rsidR="007B6FFE">
              <w:t>s and businesses</w:t>
            </w:r>
            <w:r w:rsidR="008F0406">
              <w:t xml:space="preserve">.  </w:t>
            </w:r>
            <w:r w:rsidR="00827289">
              <w:t>Frederick Thomas</w:t>
            </w:r>
            <w:r w:rsidR="008F0406">
              <w:t xml:space="preserve"> is </w:t>
            </w:r>
            <w:r w:rsidR="00827289">
              <w:t>ethical</w:t>
            </w:r>
            <w:r w:rsidR="0082276C">
              <w:t>;</w:t>
            </w:r>
            <w:r w:rsidR="00827289">
              <w:t xml:space="preserve"> and</w:t>
            </w:r>
            <w:r w:rsidR="008F0406">
              <w:t xml:space="preserve"> has</w:t>
            </w:r>
            <w:r w:rsidR="004222A4">
              <w:t xml:space="preserve"> character</w:t>
            </w:r>
            <w:r w:rsidR="008F0406">
              <w:t>.</w:t>
            </w:r>
          </w:p>
          <w:sdt>
            <w:sdtPr>
              <w:id w:val="1049110328"/>
              <w:placeholder>
                <w:docPart w:val="C5B6495970B24AB3B4A8F8BFECA6EABE"/>
              </w:placeholder>
              <w:temporary/>
              <w:showingPlcHdr/>
              <w15:appearance w15:val="hidden"/>
            </w:sdtPr>
            <w:sdtEndPr/>
            <w:sdtContent>
              <w:p w14:paraId="7E0CD7A8" w14:textId="5AD05A4E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B35ED64" w14:textId="4620AD03" w:rsidR="004C7179" w:rsidRDefault="004C7179" w:rsidP="004C7179">
            <w:pPr>
              <w:pStyle w:val="NormalWeb"/>
              <w:spacing w:before="120" w:beforeAutospacing="0" w:after="0" w:afterAutospacing="0"/>
            </w:pPr>
            <w:r>
              <w:rPr>
                <w:rFonts w:ascii="Source Sans Pro" w:hAnsi="Source Sans Pro"/>
                <w:b/>
                <w:bCs/>
                <w:color w:val="000000"/>
                <w:sz w:val="22"/>
                <w:szCs w:val="22"/>
              </w:rPr>
              <w:t>UW Code Bootcamp</w:t>
            </w:r>
            <w:r>
              <w:rPr>
                <w:rFonts w:ascii="Source Sans Pro" w:hAnsi="Source Sans Pro"/>
                <w:color w:val="000000"/>
                <w:sz w:val="22"/>
                <w:szCs w:val="22"/>
              </w:rPr>
              <w:t xml:space="preserve">    </w:t>
            </w:r>
            <w:r>
              <w:rPr>
                <w:rFonts w:ascii="Source Sans Pro" w:hAnsi="Source Sans Pro"/>
                <w:i/>
                <w:iCs/>
                <w:color w:val="000000"/>
                <w:sz w:val="22"/>
                <w:szCs w:val="22"/>
              </w:rPr>
              <w:t>Seattle, WA</w:t>
            </w:r>
          </w:p>
          <w:p w14:paraId="0A2E3EA4" w14:textId="0D58A496" w:rsidR="004C7179" w:rsidRDefault="004C7179" w:rsidP="004C7179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urce Sans Pro" w:hAnsi="Source Sans Pro"/>
                <w:bCs/>
                <w:i/>
                <w:iCs/>
                <w:color w:val="000000"/>
                <w:sz w:val="22"/>
                <w:szCs w:val="22"/>
              </w:rPr>
              <w:t>Full-Stack Web Developer, Certificate</w:t>
            </w:r>
            <w:r w:rsidR="007132DE">
              <w:rPr>
                <w:rFonts w:ascii="Source Sans Pro" w:hAnsi="Source Sans Pro"/>
                <w:bCs/>
                <w:i/>
                <w:iCs/>
                <w:color w:val="000000"/>
                <w:sz w:val="22"/>
                <w:szCs w:val="22"/>
              </w:rPr>
              <w:t xml:space="preserve">  March 29, 2021</w:t>
            </w:r>
          </w:p>
          <w:p w14:paraId="65A57355" w14:textId="2646C63E" w:rsidR="004C7179" w:rsidRDefault="004C7179" w:rsidP="0001532E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b/>
                <w:bCs/>
                <w:color w:val="000000"/>
                <w:sz w:val="22"/>
                <w:szCs w:val="22"/>
              </w:rPr>
            </w:pPr>
          </w:p>
          <w:p w14:paraId="57ADDE41" w14:textId="54EFAF8B" w:rsidR="0001532E" w:rsidRDefault="0001532E" w:rsidP="0001532E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b/>
                <w:bCs/>
                <w:color w:val="000000"/>
                <w:sz w:val="22"/>
                <w:szCs w:val="22"/>
              </w:rPr>
              <w:t xml:space="preserve">Code Fellows    </w:t>
            </w:r>
            <w:r>
              <w:rPr>
                <w:rFonts w:ascii="Source Sans Pro" w:hAnsi="Source Sans Pro"/>
                <w:i/>
                <w:iCs/>
                <w:color w:val="000000"/>
                <w:sz w:val="22"/>
                <w:szCs w:val="22"/>
              </w:rPr>
              <w:t>Seattle, WA</w:t>
            </w:r>
          </w:p>
          <w:p w14:paraId="4434520F" w14:textId="7A145914" w:rsidR="0001532E" w:rsidRPr="007132DE" w:rsidRDefault="0001532E" w:rsidP="0001532E">
            <w:pPr>
              <w:pStyle w:val="Heading5"/>
              <w:spacing w:before="0"/>
              <w:rPr>
                <w:rFonts w:ascii="Source Sans Pro" w:hAnsi="Source Sans Pro"/>
                <w:iCs/>
                <w:color w:val="000000"/>
                <w:sz w:val="22"/>
              </w:rPr>
            </w:pPr>
            <w:r w:rsidRPr="007132DE">
              <w:rPr>
                <w:rFonts w:ascii="Source Sans Pro" w:hAnsi="Source Sans Pro"/>
                <w:i/>
                <w:iCs/>
                <w:color w:val="000000"/>
                <w:sz w:val="22"/>
              </w:rPr>
              <w:t xml:space="preserve">Full-Stack Web Developer, Code Bootcamp </w:t>
            </w:r>
            <w:r w:rsidR="007132DE">
              <w:rPr>
                <w:rFonts w:ascii="Source Sans Pro" w:hAnsi="Source Sans Pro"/>
                <w:i/>
                <w:iCs/>
                <w:color w:val="000000"/>
                <w:sz w:val="22"/>
              </w:rPr>
              <w:t xml:space="preserve"> </w:t>
            </w:r>
            <w:r w:rsidRPr="007132DE">
              <w:rPr>
                <w:rFonts w:ascii="Source Sans Pro" w:hAnsi="Source Sans Pro"/>
                <w:i/>
                <w:iCs/>
                <w:color w:val="000000"/>
                <w:sz w:val="22"/>
              </w:rPr>
              <w:t xml:space="preserve"> 2016-2017</w:t>
            </w:r>
          </w:p>
          <w:p w14:paraId="263CD940" w14:textId="076730E3" w:rsidR="0001532E" w:rsidRPr="007132DE" w:rsidRDefault="0001532E" w:rsidP="0001532E">
            <w:pPr>
              <w:pStyle w:val="Heading5"/>
              <w:spacing w:before="0"/>
              <w:rPr>
                <w:rFonts w:ascii="Source Sans Pro" w:hAnsi="Source Sans Pro"/>
                <w:color w:val="000000"/>
                <w:sz w:val="22"/>
              </w:rPr>
            </w:pPr>
            <w:r w:rsidRPr="007132DE">
              <w:rPr>
                <w:rFonts w:ascii="Source Sans Pro" w:hAnsi="Source Sans Pro"/>
                <w:color w:val="000000"/>
                <w:sz w:val="22"/>
              </w:rPr>
              <w:t>Completed Code Courses 101, 102; and 201 (scored 82.96 while working Full-Time, passed 301 Course Entrance Exam)</w:t>
            </w:r>
          </w:p>
          <w:p w14:paraId="1CCB36A1" w14:textId="3AFB80E0" w:rsidR="0001532E" w:rsidRDefault="0001532E" w:rsidP="0001532E"/>
          <w:p w14:paraId="4F73E87E" w14:textId="77777777" w:rsidR="0001532E" w:rsidRDefault="0001532E" w:rsidP="0001532E">
            <w:pPr>
              <w:pStyle w:val="NormalWeb"/>
              <w:spacing w:before="120" w:beforeAutospacing="0" w:after="0" w:afterAutospacing="0"/>
            </w:pPr>
            <w:r>
              <w:rPr>
                <w:rFonts w:ascii="Source Sans Pro" w:hAnsi="Source Sans Pro"/>
                <w:b/>
                <w:bCs/>
                <w:color w:val="000000"/>
                <w:sz w:val="22"/>
                <w:szCs w:val="22"/>
              </w:rPr>
              <w:t>New Testament Christian Seminary</w:t>
            </w:r>
            <w:r>
              <w:rPr>
                <w:rFonts w:ascii="Source Sans Pro" w:hAnsi="Source Sans Pro"/>
                <w:color w:val="000000"/>
                <w:sz w:val="22"/>
                <w:szCs w:val="22"/>
              </w:rPr>
              <w:t xml:space="preserve">    </w:t>
            </w:r>
            <w:r>
              <w:rPr>
                <w:rFonts w:ascii="Source Sans Pro" w:hAnsi="Source Sans Pro"/>
                <w:i/>
                <w:iCs/>
                <w:color w:val="000000"/>
                <w:sz w:val="22"/>
                <w:szCs w:val="22"/>
              </w:rPr>
              <w:t>Graham, WA</w:t>
            </w:r>
          </w:p>
          <w:p w14:paraId="2CAB09D5" w14:textId="159473C0" w:rsidR="0001532E" w:rsidRDefault="0001532E" w:rsidP="0001532E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bCs/>
                <w:i/>
                <w:iCs/>
                <w:color w:val="000000"/>
                <w:sz w:val="22"/>
                <w:szCs w:val="22"/>
              </w:rPr>
              <w:t xml:space="preserve">Licensed Minister, Certificate </w:t>
            </w:r>
            <w:r w:rsidR="00DB0BC7">
              <w:rPr>
                <w:rFonts w:ascii="Source Sans Pro" w:hAnsi="Source Sans Pro"/>
                <w:bCs/>
                <w:i/>
                <w:iCs/>
                <w:color w:val="000000"/>
                <w:sz w:val="22"/>
                <w:szCs w:val="22"/>
              </w:rPr>
              <w:t xml:space="preserve">Minister </w:t>
            </w:r>
            <w:r>
              <w:rPr>
                <w:rFonts w:ascii="Source Sans Pro" w:hAnsi="Source Sans Pro"/>
                <w:bCs/>
                <w:i/>
                <w:iCs/>
                <w:color w:val="000000"/>
                <w:sz w:val="22"/>
                <w:szCs w:val="22"/>
              </w:rPr>
              <w:t xml:space="preserve">of Religion </w:t>
            </w:r>
            <w:r>
              <w:rPr>
                <w:rFonts w:ascii="Source Sans Pro" w:hAnsi="Source Sans Pro"/>
                <w:b/>
                <w:bCs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ource Sans Pro" w:hAnsi="Source Sans Pro"/>
                <w:bCs/>
                <w:i/>
                <w:iCs/>
                <w:color w:val="000000"/>
                <w:sz w:val="22"/>
                <w:szCs w:val="22"/>
              </w:rPr>
              <w:t>2011</w:t>
            </w:r>
          </w:p>
          <w:p w14:paraId="38A504F9" w14:textId="77777777" w:rsidR="0001532E" w:rsidRDefault="0001532E" w:rsidP="0001532E">
            <w:pPr>
              <w:pStyle w:val="NormalWeb"/>
              <w:spacing w:before="120" w:beforeAutospacing="0" w:after="0" w:afterAutospacing="0"/>
            </w:pPr>
            <w:r>
              <w:rPr>
                <w:rFonts w:ascii="Source Sans Pro" w:hAnsi="Source Sans Pro"/>
                <w:b/>
                <w:bCs/>
                <w:color w:val="000000"/>
                <w:sz w:val="22"/>
                <w:szCs w:val="22"/>
              </w:rPr>
              <w:t>DeVry University</w:t>
            </w:r>
            <w:r>
              <w:rPr>
                <w:rFonts w:ascii="Source Sans Pro" w:hAnsi="Source Sans Pro"/>
                <w:color w:val="000000"/>
                <w:sz w:val="22"/>
                <w:szCs w:val="22"/>
              </w:rPr>
              <w:t xml:space="preserve"> [former campus] </w:t>
            </w:r>
            <w:r>
              <w:rPr>
                <w:rFonts w:ascii="Source Sans Pro" w:hAnsi="Source Sans Pro"/>
                <w:i/>
                <w:iCs/>
                <w:color w:val="000000"/>
                <w:sz w:val="22"/>
                <w:szCs w:val="22"/>
              </w:rPr>
              <w:t>Federal Way, WA</w:t>
            </w:r>
          </w:p>
          <w:p w14:paraId="2DBCA112" w14:textId="14918746" w:rsidR="0001532E" w:rsidRDefault="0001532E" w:rsidP="0001532E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Source Sans Pro" w:hAnsi="Source Sans Pro"/>
                <w:bCs/>
                <w:i/>
                <w:iCs/>
                <w:color w:val="000000"/>
                <w:sz w:val="22"/>
                <w:szCs w:val="22"/>
              </w:rPr>
              <w:t xml:space="preserve">Sophomore, Majored in Network Communications Management </w:t>
            </w:r>
            <w:r w:rsidR="007132DE">
              <w:rPr>
                <w:rFonts w:ascii="Source Sans Pro" w:hAnsi="Source Sans Pro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ource Sans Pro" w:hAnsi="Source Sans Pro"/>
                <w:bCs/>
                <w:i/>
                <w:iCs/>
                <w:color w:val="000000"/>
                <w:sz w:val="22"/>
                <w:szCs w:val="22"/>
              </w:rPr>
              <w:t>2009 to 2011</w:t>
            </w:r>
          </w:p>
          <w:p w14:paraId="5D8BE8AA" w14:textId="77777777" w:rsidR="0001532E" w:rsidRPr="0001532E" w:rsidRDefault="0001532E" w:rsidP="0001532E"/>
          <w:p w14:paraId="0827B9F0" w14:textId="6D2F2827" w:rsidR="00270643" w:rsidRDefault="00270643" w:rsidP="00270643">
            <w:pPr>
              <w:pStyle w:val="Heading2"/>
              <w:rPr>
                <w:rFonts w:asciiTheme="minorHAnsi" w:eastAsiaTheme="minorEastAsia" w:hAnsiTheme="minorHAnsi" w:cstheme="minorBidi"/>
                <w:szCs w:val="22"/>
              </w:rPr>
            </w:pPr>
            <w:r>
              <w:t>Certifications</w:t>
            </w:r>
            <w:r w:rsidR="00DB0BC7">
              <w:t>/Licenses</w:t>
            </w:r>
          </w:p>
          <w:p w14:paraId="0BEF8B04" w14:textId="29F60F43" w:rsidR="00DB0BC7" w:rsidRDefault="00DB0BC7" w:rsidP="004D301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Minister of Religion</w:t>
            </w:r>
          </w:p>
          <w:p w14:paraId="3197B575" w14:textId="45244C5D" w:rsidR="00DB0BC7" w:rsidRDefault="00DB0BC7" w:rsidP="004D301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Stack Web Developer</w:t>
            </w:r>
          </w:p>
          <w:p w14:paraId="1C9270B7" w14:textId="63A16853" w:rsidR="00DB0BC7" w:rsidRDefault="008609B9" w:rsidP="004D301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Concealed Weapons Permit</w:t>
            </w:r>
          </w:p>
          <w:p w14:paraId="7C5A8F4A" w14:textId="6C412695" w:rsidR="0025069A" w:rsidRDefault="0025069A" w:rsidP="004D301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COVID-19</w:t>
            </w:r>
            <w:r w:rsidR="005E01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Preparation and Response</w:t>
            </w:r>
          </w:p>
          <w:p w14:paraId="76D4C42E" w14:textId="15F79C3F" w:rsidR="00817CC6" w:rsidRDefault="00817CC6" w:rsidP="004D301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Radio Communications (ULF, HF, VHF, UHF)</w:t>
            </w:r>
          </w:p>
          <w:p w14:paraId="5731ED22" w14:textId="500C600F" w:rsidR="005F526C" w:rsidRDefault="005F526C" w:rsidP="004D301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and Wire Communications</w:t>
            </w:r>
          </w:p>
          <w:p w14:paraId="2718EF3F" w14:textId="5B771757" w:rsidR="00AF4C1E" w:rsidRDefault="00AF4C1E" w:rsidP="004D301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FEMA Active Shooter</w:t>
            </w:r>
          </w:p>
          <w:p w14:paraId="7714D3D2" w14:textId="012943C1" w:rsidR="000C34B8" w:rsidRDefault="00C8073B" w:rsidP="004D301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Management of Aggressive Behavior – Through Verbal De-escalation</w:t>
            </w:r>
          </w:p>
          <w:p w14:paraId="615A420E" w14:textId="16ABAAE2" w:rsidR="00270643" w:rsidRDefault="00270643" w:rsidP="004D301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Combat Lifesaver</w:t>
            </w:r>
            <w:r w:rsidR="007018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 Aid / CPR / AED</w:t>
            </w:r>
          </w:p>
          <w:p w14:paraId="136BFEC2" w14:textId="45CAF3CB" w:rsidR="00B2180F" w:rsidRDefault="00C8073B" w:rsidP="00076DE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Workplace Violence</w:t>
            </w:r>
          </w:p>
          <w:p w14:paraId="7A66B7A4" w14:textId="4A95A063" w:rsidR="00621A1D" w:rsidRPr="000C34B8" w:rsidRDefault="00621A1D" w:rsidP="00076DE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Continual</w:t>
            </w:r>
            <w:r w:rsidR="007967C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Education,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Training</w:t>
            </w:r>
            <w:r w:rsidR="007967C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05479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Licenses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66AB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are in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Progress</w:t>
            </w:r>
          </w:p>
        </w:tc>
      </w:tr>
    </w:tbl>
    <w:p w14:paraId="060D4D44" w14:textId="3C523C2A" w:rsidR="0043117B" w:rsidRDefault="00D12DB4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F121" w14:textId="77777777" w:rsidR="00D12DB4" w:rsidRDefault="00D12DB4" w:rsidP="000C45FF">
      <w:r>
        <w:separator/>
      </w:r>
    </w:p>
  </w:endnote>
  <w:endnote w:type="continuationSeparator" w:id="0">
    <w:p w14:paraId="5B99653F" w14:textId="77777777" w:rsidR="00D12DB4" w:rsidRDefault="00D12DB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AA32" w14:textId="77777777" w:rsidR="00D12DB4" w:rsidRDefault="00D12DB4" w:rsidP="000C45FF">
      <w:r>
        <w:separator/>
      </w:r>
    </w:p>
  </w:footnote>
  <w:footnote w:type="continuationSeparator" w:id="0">
    <w:p w14:paraId="63B30660" w14:textId="77777777" w:rsidR="00D12DB4" w:rsidRDefault="00D12DB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C0B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975202" wp14:editId="6331EC1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DE"/>
    <w:rsid w:val="00001006"/>
    <w:rsid w:val="0001428F"/>
    <w:rsid w:val="0001532E"/>
    <w:rsid w:val="00036450"/>
    <w:rsid w:val="00054791"/>
    <w:rsid w:val="00056E64"/>
    <w:rsid w:val="00066AB1"/>
    <w:rsid w:val="00076319"/>
    <w:rsid w:val="00076DE3"/>
    <w:rsid w:val="00094499"/>
    <w:rsid w:val="000C34B8"/>
    <w:rsid w:val="000C45FF"/>
    <w:rsid w:val="000E3FD1"/>
    <w:rsid w:val="00112054"/>
    <w:rsid w:val="0014552D"/>
    <w:rsid w:val="00146117"/>
    <w:rsid w:val="001525E1"/>
    <w:rsid w:val="00180329"/>
    <w:rsid w:val="00184DD6"/>
    <w:rsid w:val="0019001F"/>
    <w:rsid w:val="001A74A5"/>
    <w:rsid w:val="001B2ABD"/>
    <w:rsid w:val="001C02C6"/>
    <w:rsid w:val="001E0391"/>
    <w:rsid w:val="001E1759"/>
    <w:rsid w:val="001F1ECC"/>
    <w:rsid w:val="00207816"/>
    <w:rsid w:val="002400EB"/>
    <w:rsid w:val="0025069A"/>
    <w:rsid w:val="00256CF7"/>
    <w:rsid w:val="00263729"/>
    <w:rsid w:val="00270643"/>
    <w:rsid w:val="00281FD5"/>
    <w:rsid w:val="002C5A76"/>
    <w:rsid w:val="0030481B"/>
    <w:rsid w:val="003156FC"/>
    <w:rsid w:val="003254B5"/>
    <w:rsid w:val="00363C09"/>
    <w:rsid w:val="0037121F"/>
    <w:rsid w:val="003766CB"/>
    <w:rsid w:val="003A6B7D"/>
    <w:rsid w:val="003B06CA"/>
    <w:rsid w:val="004071FC"/>
    <w:rsid w:val="00417C47"/>
    <w:rsid w:val="004222A4"/>
    <w:rsid w:val="00445947"/>
    <w:rsid w:val="004813B3"/>
    <w:rsid w:val="00496591"/>
    <w:rsid w:val="004C63E4"/>
    <w:rsid w:val="004C7179"/>
    <w:rsid w:val="004D3011"/>
    <w:rsid w:val="005262AC"/>
    <w:rsid w:val="005D25E5"/>
    <w:rsid w:val="005E01CF"/>
    <w:rsid w:val="005E39D5"/>
    <w:rsid w:val="005F526C"/>
    <w:rsid w:val="00600670"/>
    <w:rsid w:val="0062123A"/>
    <w:rsid w:val="00621A1D"/>
    <w:rsid w:val="00646E75"/>
    <w:rsid w:val="00667F1D"/>
    <w:rsid w:val="00671DC3"/>
    <w:rsid w:val="006771D0"/>
    <w:rsid w:val="0068603D"/>
    <w:rsid w:val="006A330A"/>
    <w:rsid w:val="006B0AD2"/>
    <w:rsid w:val="006C23E3"/>
    <w:rsid w:val="00701853"/>
    <w:rsid w:val="00703257"/>
    <w:rsid w:val="007132DE"/>
    <w:rsid w:val="00715FCB"/>
    <w:rsid w:val="00743101"/>
    <w:rsid w:val="007775E1"/>
    <w:rsid w:val="007867A0"/>
    <w:rsid w:val="007927F5"/>
    <w:rsid w:val="007967C9"/>
    <w:rsid w:val="007B6FFE"/>
    <w:rsid w:val="007F269F"/>
    <w:rsid w:val="00802CA0"/>
    <w:rsid w:val="00817CC6"/>
    <w:rsid w:val="0082276C"/>
    <w:rsid w:val="00827289"/>
    <w:rsid w:val="00834157"/>
    <w:rsid w:val="008609B9"/>
    <w:rsid w:val="008848ED"/>
    <w:rsid w:val="008867CF"/>
    <w:rsid w:val="00897EDB"/>
    <w:rsid w:val="008D1D9A"/>
    <w:rsid w:val="008D5DDE"/>
    <w:rsid w:val="008E089D"/>
    <w:rsid w:val="008F0406"/>
    <w:rsid w:val="009176C7"/>
    <w:rsid w:val="00923A31"/>
    <w:rsid w:val="009260CD"/>
    <w:rsid w:val="00952C25"/>
    <w:rsid w:val="0096170F"/>
    <w:rsid w:val="009955C2"/>
    <w:rsid w:val="00A175D8"/>
    <w:rsid w:val="00A2118D"/>
    <w:rsid w:val="00A21FFE"/>
    <w:rsid w:val="00AD76E2"/>
    <w:rsid w:val="00AF4C1E"/>
    <w:rsid w:val="00B20152"/>
    <w:rsid w:val="00B2180F"/>
    <w:rsid w:val="00B359E4"/>
    <w:rsid w:val="00B37283"/>
    <w:rsid w:val="00B57D98"/>
    <w:rsid w:val="00B70850"/>
    <w:rsid w:val="00BE08AA"/>
    <w:rsid w:val="00BF1D11"/>
    <w:rsid w:val="00BF356E"/>
    <w:rsid w:val="00C00FA1"/>
    <w:rsid w:val="00C066B6"/>
    <w:rsid w:val="00C31D70"/>
    <w:rsid w:val="00C34C1D"/>
    <w:rsid w:val="00C37BA1"/>
    <w:rsid w:val="00C4674C"/>
    <w:rsid w:val="00C506CF"/>
    <w:rsid w:val="00C72BED"/>
    <w:rsid w:val="00C77407"/>
    <w:rsid w:val="00C8073B"/>
    <w:rsid w:val="00C921A6"/>
    <w:rsid w:val="00C9578B"/>
    <w:rsid w:val="00CA3AAB"/>
    <w:rsid w:val="00CB0055"/>
    <w:rsid w:val="00D12DB4"/>
    <w:rsid w:val="00D2522B"/>
    <w:rsid w:val="00D422DE"/>
    <w:rsid w:val="00D5459D"/>
    <w:rsid w:val="00DA1F4D"/>
    <w:rsid w:val="00DB0BC7"/>
    <w:rsid w:val="00DB0D22"/>
    <w:rsid w:val="00DC6A5C"/>
    <w:rsid w:val="00DD0432"/>
    <w:rsid w:val="00DD09C6"/>
    <w:rsid w:val="00DD172A"/>
    <w:rsid w:val="00E25A26"/>
    <w:rsid w:val="00E4381A"/>
    <w:rsid w:val="00E55D74"/>
    <w:rsid w:val="00E60EA2"/>
    <w:rsid w:val="00E71B90"/>
    <w:rsid w:val="00E73BA4"/>
    <w:rsid w:val="00E808B8"/>
    <w:rsid w:val="00F417DA"/>
    <w:rsid w:val="00F60274"/>
    <w:rsid w:val="00F77FB9"/>
    <w:rsid w:val="00FA4A1E"/>
    <w:rsid w:val="00FB068F"/>
    <w:rsid w:val="00FB312D"/>
    <w:rsid w:val="00F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3AA4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3494BA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76E8B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153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398E98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276E8B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32E"/>
    <w:rPr>
      <w:rFonts w:asciiTheme="majorHAnsi" w:eastAsiaTheme="majorEastAsia" w:hAnsiTheme="majorHAnsi" w:cstheme="majorBidi"/>
      <w:color w:val="276E8B" w:themeColor="accent1" w:themeShade="BF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0153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perCodingNinja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PLapto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078297EDE4D918B3E87A25F6C8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D145E-892E-454B-977C-E905E7A573AD}"/>
      </w:docPartPr>
      <w:docPartBody>
        <w:p w:rsidR="00D7432A" w:rsidRDefault="00487FA4">
          <w:pPr>
            <w:pStyle w:val="5FD078297EDE4D918B3E87A25F6C8078"/>
          </w:pPr>
          <w:r w:rsidRPr="00CB0055">
            <w:t>Contact</w:t>
          </w:r>
        </w:p>
      </w:docPartBody>
    </w:docPart>
    <w:docPart>
      <w:docPartPr>
        <w:name w:val="B9161A44ACE04A0683CDD1DD23BA3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0337A-AC06-40A9-8260-E92481A63FF2}"/>
      </w:docPartPr>
      <w:docPartBody>
        <w:p w:rsidR="00D7432A" w:rsidRDefault="00487FA4">
          <w:pPr>
            <w:pStyle w:val="B9161A44ACE04A0683CDD1DD23BA3502"/>
          </w:pPr>
          <w:r w:rsidRPr="004D3011">
            <w:t>PHONE:</w:t>
          </w:r>
        </w:p>
      </w:docPartBody>
    </w:docPart>
    <w:docPart>
      <w:docPartPr>
        <w:name w:val="A4536778B9704CBD927F97901035B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B717-83E5-440A-9969-2430A381E8FA}"/>
      </w:docPartPr>
      <w:docPartBody>
        <w:p w:rsidR="00D7432A" w:rsidRDefault="00487FA4">
          <w:pPr>
            <w:pStyle w:val="A4536778B9704CBD927F97901035B5D1"/>
          </w:pPr>
          <w:r w:rsidRPr="004D3011">
            <w:t>EMAIL:</w:t>
          </w:r>
        </w:p>
      </w:docPartBody>
    </w:docPart>
    <w:docPart>
      <w:docPartPr>
        <w:name w:val="C5B6495970B24AB3B4A8F8BFECA6E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C7630-F87F-4288-A404-6542008C597E}"/>
      </w:docPartPr>
      <w:docPartBody>
        <w:p w:rsidR="00D7432A" w:rsidRDefault="00487FA4">
          <w:pPr>
            <w:pStyle w:val="C5B6495970B24AB3B4A8F8BFECA6EAB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D"/>
    <w:rsid w:val="00036795"/>
    <w:rsid w:val="00050497"/>
    <w:rsid w:val="000F6373"/>
    <w:rsid w:val="001B5F1D"/>
    <w:rsid w:val="00331E11"/>
    <w:rsid w:val="003D5A3F"/>
    <w:rsid w:val="00487FA4"/>
    <w:rsid w:val="00500F6C"/>
    <w:rsid w:val="00534D38"/>
    <w:rsid w:val="006A225C"/>
    <w:rsid w:val="008C2C66"/>
    <w:rsid w:val="00AE6EA7"/>
    <w:rsid w:val="00B10E1D"/>
    <w:rsid w:val="00B60589"/>
    <w:rsid w:val="00BB4A38"/>
    <w:rsid w:val="00CD4815"/>
    <w:rsid w:val="00D7432A"/>
    <w:rsid w:val="00EC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078297EDE4D918B3E87A25F6C8078">
    <w:name w:val="5FD078297EDE4D918B3E87A25F6C8078"/>
  </w:style>
  <w:style w:type="paragraph" w:customStyle="1" w:styleId="B9161A44ACE04A0683CDD1DD23BA3502">
    <w:name w:val="B9161A44ACE04A0683CDD1DD23BA3502"/>
  </w:style>
  <w:style w:type="paragraph" w:customStyle="1" w:styleId="A4536778B9704CBD927F97901035B5D1">
    <w:name w:val="A4536778B9704CBD927F97901035B5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5B6495970B24AB3B4A8F8BFECA6EABE">
    <w:name w:val="C5B6495970B24AB3B4A8F8BFECA6EAB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2022-07-05T21:01:00Z</dcterms:created>
  <dcterms:modified xsi:type="dcterms:W3CDTF">2022-07-05T21:01:00Z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DocHome">
    <vt:i4>1760553526</vt:i4>
  </property>
</Properties>
</file>